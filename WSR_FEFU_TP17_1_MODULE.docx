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DEB1" w14:textId="34674EBC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 w:rsidR="00DC3B10">
        <w:rPr>
          <w:rFonts w:cs="Arial"/>
          <w:lang w:val="ru-RU"/>
        </w:rPr>
        <w:t>Дизай</w:t>
      </w:r>
      <w:r>
        <w:rPr>
          <w:rFonts w:cs="Arial"/>
          <w:lang w:val="ru-RU"/>
        </w:rPr>
        <w:t>н и разработка</w:t>
      </w:r>
    </w:p>
    <w:p w14:paraId="07F71C5E" w14:textId="65EB1A37" w:rsidR="00E65B95" w:rsidRDefault="00A763E9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en-US"/>
        </w:rPr>
        <w:t>IV</w:t>
      </w:r>
      <w:r w:rsidR="009E5740">
        <w:rPr>
          <w:rFonts w:cs="Arial"/>
          <w:sz w:val="40"/>
          <w:szCs w:val="40"/>
          <w:lang w:val="ru-RU"/>
        </w:rPr>
        <w:t xml:space="preserve"> М</w:t>
      </w:r>
      <w:r w:rsidR="00BD0BAA">
        <w:rPr>
          <w:rFonts w:cs="Arial"/>
          <w:sz w:val="40"/>
          <w:szCs w:val="40"/>
          <w:lang w:val="ru-RU"/>
        </w:rPr>
        <w:t>ежвузовский чемпионат</w:t>
      </w:r>
      <w:r w:rsidR="00140FA1">
        <w:rPr>
          <w:rFonts w:cs="Arial"/>
          <w:sz w:val="40"/>
          <w:szCs w:val="40"/>
          <w:lang w:val="ru-RU"/>
        </w:rPr>
        <w:t xml:space="preserve"> ДВФУ по стандартам</w:t>
      </w:r>
      <w:r w:rsidR="00BD0BAA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WorldSkills</w:t>
      </w:r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</w:t>
      </w:r>
      <w:r w:rsidR="00140FA1">
        <w:rPr>
          <w:rFonts w:cs="Arial"/>
          <w:sz w:val="40"/>
          <w:szCs w:val="40"/>
          <w:lang w:val="ru-RU"/>
        </w:rPr>
        <w:t>20</w:t>
      </w:r>
    </w:p>
    <w:p w14:paraId="14C11C19" w14:textId="2903077C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BD0BAA">
        <w:rPr>
          <w:rFonts w:cs="Arial"/>
          <w:sz w:val="40"/>
          <w:szCs w:val="40"/>
          <w:lang w:val="ru-RU"/>
        </w:rPr>
        <w:t>1</w:t>
      </w:r>
      <w:r w:rsidR="00E65B95">
        <w:rPr>
          <w:rFonts w:cs="Arial"/>
          <w:sz w:val="40"/>
          <w:szCs w:val="40"/>
          <w:lang w:val="ru-RU"/>
        </w:rPr>
        <w:t xml:space="preserve">. </w:t>
      </w:r>
      <w:r w:rsidR="00BD0BAA">
        <w:rPr>
          <w:rFonts w:cs="Arial"/>
          <w:sz w:val="40"/>
          <w:szCs w:val="40"/>
          <w:lang w:val="ru-RU"/>
        </w:rPr>
        <w:t>Проектирование</w:t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6B1083" w:rsidRDefault="002F2435" w:rsidP="004E7D4F">
      <w:pPr>
        <w:rPr>
          <w:rFonts w:cs="Arial"/>
          <w:lang w:val="ru-RU"/>
        </w:rPr>
      </w:pPr>
      <w:r w:rsidRPr="006B1083">
        <w:rPr>
          <w:rFonts w:cs="Arial"/>
          <w:lang w:val="ru-RU"/>
        </w:rPr>
        <w:t>Данный тестовый проект состоит из следующих файлов</w:t>
      </w:r>
      <w:r w:rsidR="00C47C3D" w:rsidRPr="006B1083">
        <w:rPr>
          <w:rFonts w:cs="Arial"/>
          <w:lang w:val="ru-RU"/>
        </w:rPr>
        <w:t>:</w:t>
      </w:r>
    </w:p>
    <w:p w14:paraId="0F5B59BF" w14:textId="730EC8BD" w:rsidR="00C47C3D" w:rsidRPr="006B1083" w:rsidRDefault="00E165E9" w:rsidP="002E1D68">
      <w:pPr>
        <w:pStyle w:val="a"/>
        <w:tabs>
          <w:tab w:val="left" w:pos="993"/>
        </w:tabs>
        <w:ind w:left="709" w:firstLine="0"/>
        <w:rPr>
          <w:rFonts w:cs="Arial"/>
          <w:lang w:val="ru-RU"/>
        </w:rPr>
      </w:pPr>
      <w:r w:rsidRPr="006B1083">
        <w:rPr>
          <w:rFonts w:cs="Arial"/>
        </w:rPr>
        <w:t>WSR</w:t>
      </w:r>
      <w:r w:rsidRPr="006B1083">
        <w:rPr>
          <w:rFonts w:cs="Arial"/>
          <w:lang w:val="ru-RU"/>
        </w:rPr>
        <w:t>_</w:t>
      </w:r>
      <w:r w:rsidRPr="006B1083">
        <w:rPr>
          <w:rFonts w:cs="Arial"/>
          <w:lang w:val="en-US"/>
        </w:rPr>
        <w:t>UC</w:t>
      </w:r>
      <w:r w:rsidR="004E7D4F" w:rsidRPr="006B1083">
        <w:rPr>
          <w:rFonts w:cs="Arial"/>
          <w:lang w:val="ru-RU"/>
        </w:rPr>
        <w:t>_</w:t>
      </w:r>
      <w:r w:rsidR="004E7D4F" w:rsidRPr="006B1083">
        <w:rPr>
          <w:rFonts w:cs="Arial"/>
        </w:rPr>
        <w:t>TP</w:t>
      </w:r>
      <w:r w:rsidR="004E7D4F" w:rsidRPr="006B1083">
        <w:rPr>
          <w:rFonts w:cs="Arial"/>
          <w:lang w:val="ru-RU"/>
        </w:rPr>
        <w:t>17_</w:t>
      </w:r>
      <w:r w:rsidR="00914576" w:rsidRPr="006B1083">
        <w:rPr>
          <w:rFonts w:cs="Arial"/>
          <w:lang w:val="ru-RU"/>
        </w:rPr>
        <w:t>1</w:t>
      </w:r>
      <w:r w:rsidR="004E7D4F" w:rsidRPr="006B1083">
        <w:rPr>
          <w:rFonts w:cs="Arial"/>
          <w:lang w:val="ru-RU"/>
        </w:rPr>
        <w:t>_</w:t>
      </w:r>
      <w:r w:rsidR="004E7D4F" w:rsidRPr="006B1083">
        <w:rPr>
          <w:rFonts w:cs="Arial"/>
        </w:rPr>
        <w:t>MODULE</w:t>
      </w:r>
      <w:r w:rsidR="004E7D4F" w:rsidRPr="006B1083">
        <w:rPr>
          <w:rFonts w:cs="Arial"/>
          <w:lang w:val="ru-RU"/>
        </w:rPr>
        <w:t>.</w:t>
      </w:r>
      <w:r w:rsidR="004E7D4F" w:rsidRPr="006B1083">
        <w:rPr>
          <w:rFonts w:cs="Arial"/>
        </w:rPr>
        <w:t>docx</w:t>
      </w:r>
      <w:r w:rsidR="004E7D4F" w:rsidRPr="006B1083">
        <w:rPr>
          <w:rFonts w:cs="Arial"/>
          <w:lang w:val="ru-RU"/>
        </w:rPr>
        <w:t xml:space="preserve"> – Задание 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12361381" w:rsidR="005E06AB" w:rsidRDefault="009B3377" w:rsidP="00207972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К вам обратился заказчик, который </w:t>
      </w:r>
      <w:r w:rsidR="00207972">
        <w:rPr>
          <w:lang w:val="ru-RU"/>
        </w:rPr>
        <w:t>знает,</w:t>
      </w:r>
      <w:r>
        <w:rPr>
          <w:lang w:val="ru-RU"/>
        </w:rPr>
        <w:t xml:space="preserve"> чего он хочет, но в силу своей профессии он не совсем компетентен в веб-технологиях на данный момент</w:t>
      </w:r>
      <w:r w:rsidR="00207972">
        <w:rPr>
          <w:lang w:val="ru-RU"/>
        </w:rPr>
        <w:t>. П</w:t>
      </w:r>
      <w:r>
        <w:rPr>
          <w:lang w:val="ru-RU"/>
        </w:rPr>
        <w:t xml:space="preserve">оэтому он не </w:t>
      </w:r>
      <w:r w:rsidR="00207972">
        <w:rPr>
          <w:lang w:val="ru-RU"/>
        </w:rPr>
        <w:t>знает,</w:t>
      </w:r>
      <w:r>
        <w:rPr>
          <w:lang w:val="ru-RU"/>
        </w:rPr>
        <w:t xml:space="preserve"> как лучше сделать тот или иной функционал.</w:t>
      </w:r>
    </w:p>
    <w:p w14:paraId="423F818B" w14:textId="77777777" w:rsidR="009B3377" w:rsidRDefault="009B3377" w:rsidP="005E06AB">
      <w:pPr>
        <w:spacing w:after="0" w:line="240" w:lineRule="auto"/>
        <w:jc w:val="both"/>
        <w:rPr>
          <w:lang w:val="ru-RU"/>
        </w:rPr>
      </w:pPr>
    </w:p>
    <w:p w14:paraId="6AAA8295" w14:textId="77777777" w:rsidR="00207972" w:rsidRDefault="009B3377" w:rsidP="00207972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Ваша задача разработать ТЗ на основе требований заказчика</w:t>
      </w:r>
      <w:r w:rsidR="00207972">
        <w:rPr>
          <w:lang w:val="ru-RU"/>
        </w:rPr>
        <w:t>. При разработке ТЗ вам нужно опираться на несколько факторов:</w:t>
      </w:r>
    </w:p>
    <w:p w14:paraId="19016DE9" w14:textId="62B03D77" w:rsidR="009B3377" w:rsidRDefault="00207972" w:rsidP="0097065A">
      <w:pPr>
        <w:pStyle w:val="af1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 дальнейшем разработчик должен успеть разработать</w:t>
      </w:r>
      <w:r w:rsidR="006B1083">
        <w:rPr>
          <w:lang w:val="ru-RU"/>
        </w:rPr>
        <w:t xml:space="preserve"> проект на основе вашего ТЗ за 10</w:t>
      </w:r>
      <w:r w:rsidR="00C74474">
        <w:rPr>
          <w:lang w:val="ru-RU"/>
        </w:rPr>
        <w:t xml:space="preserve"> часов</w:t>
      </w:r>
      <w:r w:rsidR="006B1083">
        <w:rPr>
          <w:lang w:val="ru-RU"/>
        </w:rPr>
        <w:t>, 4</w:t>
      </w:r>
      <w:r w:rsidR="00297E79">
        <w:rPr>
          <w:lang w:val="ru-RU"/>
        </w:rPr>
        <w:t xml:space="preserve"> из которых у него будет</w:t>
      </w:r>
      <w:r w:rsidR="006B1083">
        <w:rPr>
          <w:lang w:val="ru-RU"/>
        </w:rPr>
        <w:t xml:space="preserve"> на верстку и дизайн проекта и 6</w:t>
      </w:r>
      <w:r w:rsidR="00297E79">
        <w:rPr>
          <w:lang w:val="ru-RU"/>
        </w:rPr>
        <w:t xml:space="preserve"> на серверное и клиентское программирование.</w:t>
      </w:r>
    </w:p>
    <w:p w14:paraId="339AADBA" w14:textId="0EF3138D" w:rsidR="00207972" w:rsidRDefault="00207972" w:rsidP="0097065A">
      <w:pPr>
        <w:pStyle w:val="af1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Требования, описанные </w:t>
      </w:r>
      <w:r w:rsidR="002D43ED">
        <w:rPr>
          <w:lang w:val="ru-RU"/>
        </w:rPr>
        <w:t>в ТЗ,</w:t>
      </w:r>
      <w:r>
        <w:rPr>
          <w:lang w:val="ru-RU"/>
        </w:rPr>
        <w:t xml:space="preserve"> должны быть современными и удобными</w:t>
      </w:r>
      <w:r w:rsidR="00361B89">
        <w:rPr>
          <w:lang w:val="ru-RU"/>
        </w:rPr>
        <w:t xml:space="preserve"> для пользователей</w:t>
      </w:r>
      <w:r>
        <w:rPr>
          <w:lang w:val="ru-RU"/>
        </w:rPr>
        <w:t>.</w:t>
      </w:r>
    </w:p>
    <w:p w14:paraId="150157C1" w14:textId="196CC82F" w:rsidR="00D639E9" w:rsidRPr="00DC51BC" w:rsidRDefault="008D4969" w:rsidP="000A3F6B">
      <w:pPr>
        <w:pStyle w:val="af1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DC51BC">
        <w:rPr>
          <w:lang w:val="ru-RU"/>
        </w:rPr>
        <w:t xml:space="preserve">ТЗ </w:t>
      </w:r>
      <w:r w:rsidR="00D639E9" w:rsidRPr="00DC51BC">
        <w:rPr>
          <w:lang w:val="ru-RU"/>
        </w:rPr>
        <w:t>должно содержать</w:t>
      </w:r>
      <w:r w:rsidRPr="00DC51BC">
        <w:rPr>
          <w:lang w:val="ru-RU"/>
        </w:rPr>
        <w:t xml:space="preserve">: </w:t>
      </w:r>
      <w:r w:rsidR="00D639E9" w:rsidRPr="00DC51BC">
        <w:rPr>
          <w:lang w:val="ru-RU"/>
        </w:rPr>
        <w:t xml:space="preserve">пояснительную часть, </w:t>
      </w:r>
      <w:r w:rsidRPr="00DC51BC">
        <w:rPr>
          <w:lang w:val="ru-RU"/>
        </w:rPr>
        <w:t>схем</w:t>
      </w:r>
      <w:r w:rsidR="00D639E9" w:rsidRPr="00DC51BC">
        <w:rPr>
          <w:lang w:val="ru-RU"/>
        </w:rPr>
        <w:t>у</w:t>
      </w:r>
      <w:r w:rsidRPr="00DC51BC">
        <w:rPr>
          <w:lang w:val="ru-RU"/>
        </w:rPr>
        <w:t xml:space="preserve"> базы данных, модель предметной области, сценарии работы пользователя в информационной системе, макеты интерфейсов (</w:t>
      </w:r>
      <w:r w:rsidRPr="00DC51BC">
        <w:rPr>
          <w:lang w:val="en-US"/>
        </w:rPr>
        <w:t>UX</w:t>
      </w:r>
      <w:r w:rsidRPr="00DC51BC">
        <w:rPr>
          <w:lang w:val="ru-RU"/>
        </w:rPr>
        <w:t>-дизайн</w:t>
      </w:r>
      <w:r w:rsidR="00041195">
        <w:rPr>
          <w:lang w:val="ru-RU"/>
        </w:rPr>
        <w:t>, от 5 штук</w:t>
      </w:r>
      <w:r w:rsidRPr="00DC51BC">
        <w:rPr>
          <w:lang w:val="ru-RU"/>
        </w:rPr>
        <w:t>)</w:t>
      </w:r>
      <w:r w:rsidR="00DC51BC" w:rsidRPr="00DC51BC">
        <w:rPr>
          <w:lang w:val="ru-RU"/>
        </w:rPr>
        <w:t xml:space="preserve">, </w:t>
      </w:r>
      <w:r w:rsidR="00D639E9" w:rsidRPr="00DC51BC">
        <w:rPr>
          <w:lang w:val="ru-RU"/>
        </w:rPr>
        <w:t xml:space="preserve">требования к: </w:t>
      </w:r>
    </w:p>
    <w:p w14:paraId="36E98D34" w14:textId="05704686" w:rsidR="00D639E9" w:rsidRDefault="00D639E9" w:rsidP="00D639E9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Фреймворкам и языкам программирования. </w:t>
      </w:r>
    </w:p>
    <w:p w14:paraId="3F4E4870" w14:textId="5F0FEB29" w:rsidR="00D639E9" w:rsidRDefault="00D639E9" w:rsidP="00D639E9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Графическому оформлению. </w:t>
      </w:r>
    </w:p>
    <w:p w14:paraId="672011E6" w14:textId="2825AA30" w:rsidR="00D639E9" w:rsidRDefault="00D639E9" w:rsidP="00D639E9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Срокам выполнения. </w:t>
      </w:r>
    </w:p>
    <w:p w14:paraId="47FECAF4" w14:textId="5962A8CB" w:rsidR="00D639E9" w:rsidRDefault="00D639E9" w:rsidP="00D639E9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Аппаратному-техническому обеспечению. </w:t>
      </w:r>
    </w:p>
    <w:p w14:paraId="355EE38E" w14:textId="77777777" w:rsidR="00DC51BC" w:rsidRDefault="00DC51BC" w:rsidP="00D639E9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Производительности системы (</w:t>
      </w:r>
      <w:r>
        <w:rPr>
          <w:lang w:val="en-US"/>
        </w:rPr>
        <w:t>frontend</w:t>
      </w:r>
      <w:r w:rsidRPr="00DC51BC">
        <w:rPr>
          <w:lang w:val="ru-RU"/>
        </w:rPr>
        <w:t xml:space="preserve">, </w:t>
      </w:r>
      <w:r>
        <w:rPr>
          <w:lang w:val="en-US"/>
        </w:rPr>
        <w:t>backend</w:t>
      </w:r>
      <w:r w:rsidRPr="00DC51BC">
        <w:rPr>
          <w:lang w:val="ru-RU"/>
        </w:rPr>
        <w:t>)</w:t>
      </w:r>
      <w:r>
        <w:rPr>
          <w:lang w:val="ru-RU"/>
        </w:rPr>
        <w:t>.</w:t>
      </w:r>
      <w:r>
        <w:rPr>
          <w:lang w:val="en-US"/>
        </w:rPr>
        <w:t xml:space="preserve"> </w:t>
      </w:r>
    </w:p>
    <w:p w14:paraId="21259E08" w14:textId="77777777" w:rsidR="00DC51BC" w:rsidRDefault="00DC51BC" w:rsidP="00DC51B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Взаимодействию с внешними системами (в случае их наличия).</w:t>
      </w:r>
    </w:p>
    <w:p w14:paraId="6D15C90D" w14:textId="77777777" w:rsidR="00DC51BC" w:rsidRDefault="00DC51BC" w:rsidP="00DC51B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Описание взаимодействия подсистем (компонентов). </w:t>
      </w:r>
    </w:p>
    <w:p w14:paraId="3C61CAAB" w14:textId="188F6BD6" w:rsidR="00D639E9" w:rsidRDefault="00DC51BC" w:rsidP="00DC51B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Информационной безопасности. </w:t>
      </w:r>
    </w:p>
    <w:p w14:paraId="4F58FC1E" w14:textId="1FF004EB" w:rsidR="00DC3193" w:rsidRPr="00DC3193" w:rsidRDefault="00FE3E60" w:rsidP="00DC3193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Доступности системы для людей с ограниченными возможностями. </w:t>
      </w:r>
    </w:p>
    <w:p w14:paraId="4BF40FCC" w14:textId="0E94E996" w:rsidR="00DC4CAC" w:rsidRDefault="00DC4CAC" w:rsidP="00DC4CAC">
      <w:pPr>
        <w:pStyle w:val="af1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Оформление текста ТЗ: </w:t>
      </w:r>
    </w:p>
    <w:p w14:paraId="01D1D931" w14:textId="7A4F6A57" w:rsidR="00DC4CAC" w:rsidRDefault="00DC4CAC" w:rsidP="00DC4CA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Шрифт: Обычный текст: </w:t>
      </w:r>
      <w:r>
        <w:rPr>
          <w:lang w:val="en-US"/>
        </w:rPr>
        <w:t>Times</w:t>
      </w:r>
      <w:r w:rsidRPr="00DC4CAC">
        <w:rPr>
          <w:lang w:val="ru-RU"/>
        </w:rPr>
        <w:t xml:space="preserve"> </w:t>
      </w:r>
      <w:r>
        <w:rPr>
          <w:lang w:val="en-US"/>
        </w:rPr>
        <w:t>New</w:t>
      </w:r>
      <w:r w:rsidRPr="00DC4CAC">
        <w:rPr>
          <w:lang w:val="ru-RU"/>
        </w:rPr>
        <w:t xml:space="preserve"> </w:t>
      </w:r>
      <w:r>
        <w:rPr>
          <w:lang w:val="en-US"/>
        </w:rPr>
        <w:t>Roman</w:t>
      </w:r>
      <w:r>
        <w:rPr>
          <w:lang w:val="ru-RU"/>
        </w:rPr>
        <w:t xml:space="preserve">. Обычный текст: 12 пт, Заголовки: 16 пт, 14 пт. </w:t>
      </w:r>
    </w:p>
    <w:p w14:paraId="77AA1EF9" w14:textId="6C3D1221" w:rsidR="00DC4CAC" w:rsidRDefault="00DC4CAC" w:rsidP="00DC4CA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Межстрочный интервал: 1.5</w:t>
      </w:r>
    </w:p>
    <w:p w14:paraId="666911D6" w14:textId="77777777" w:rsidR="00DC4CAC" w:rsidRDefault="00DC4CAC" w:rsidP="00DC4CA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Абзацный отступ: 1 см.</w:t>
      </w:r>
    </w:p>
    <w:p w14:paraId="7DED7E5C" w14:textId="0D8B0008" w:rsidR="00DC4CAC" w:rsidRDefault="00DC4CAC" w:rsidP="00DC4CAC">
      <w:pPr>
        <w:pStyle w:val="af1"/>
        <w:numPr>
          <w:ilvl w:val="1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Поля: слева 3 см, справа 1.5 см, сверху и снизу 2см.  </w:t>
      </w:r>
    </w:p>
    <w:p w14:paraId="288CE9C1" w14:textId="5ADA0459" w:rsidR="00DC3193" w:rsidRDefault="00DC3193" w:rsidP="00DC3193">
      <w:pPr>
        <w:pStyle w:val="af1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Решения, описанные в тексте ТЗ, должны быть обоснованы. </w:t>
      </w:r>
    </w:p>
    <w:p w14:paraId="4F088036" w14:textId="3DCC317D" w:rsidR="00DC51BC" w:rsidRPr="00DC51BC" w:rsidRDefault="00DC51BC" w:rsidP="00DC51BC">
      <w:pPr>
        <w:spacing w:after="0" w:line="240" w:lineRule="auto"/>
        <w:ind w:left="360"/>
        <w:jc w:val="both"/>
        <w:rPr>
          <w:lang w:val="ru-RU"/>
        </w:rPr>
      </w:pPr>
    </w:p>
    <w:p w14:paraId="39E511C4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4AD9C947" w14:textId="2861E476" w:rsidR="000135E2" w:rsidRDefault="00AB0522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</w:t>
      </w:r>
      <w:r w:rsidR="005E06AB">
        <w:rPr>
          <w:rFonts w:cs="Arial"/>
          <w:lang w:val="ru-RU"/>
        </w:rPr>
        <w:t xml:space="preserve"> на выполнение</w:t>
      </w:r>
      <w:r>
        <w:rPr>
          <w:rFonts w:cs="Arial"/>
          <w:lang w:val="ru-RU"/>
        </w:rPr>
        <w:t xml:space="preserve"> модуля: </w:t>
      </w:r>
      <w:r w:rsidR="006B1083" w:rsidRPr="006B1083">
        <w:rPr>
          <w:rFonts w:cs="Arial"/>
          <w:lang w:val="ru-RU"/>
        </w:rPr>
        <w:t>4</w:t>
      </w:r>
      <w:r w:rsidR="005E06AB" w:rsidRPr="006B1083">
        <w:rPr>
          <w:rFonts w:cs="Arial"/>
          <w:lang w:val="ru-RU"/>
        </w:rPr>
        <w:t xml:space="preserve"> часа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74C581B7" w14:textId="165BA36D" w:rsidR="004A0B8E" w:rsidRDefault="004A0B8E" w:rsidP="004A0B8E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К вам обратился представитель </w:t>
      </w:r>
      <w:r>
        <w:rPr>
          <w:rFonts w:cs="Arial"/>
          <w:lang w:val="ru-RU"/>
        </w:rPr>
        <w:t>ДВФУ</w:t>
      </w:r>
      <w:r w:rsidRPr="00624976">
        <w:rPr>
          <w:rFonts w:cs="Arial"/>
          <w:lang w:val="ru-RU"/>
        </w:rPr>
        <w:t xml:space="preserve"> с просьбой разработать информационную систему, позволяющую организовать общение преподавателей и студентов в рамках изучаемой ими дисциплины. Пользоваться данной системой будут как зав. кафедрой, преподаватели, так и с</w:t>
      </w:r>
      <w:r>
        <w:rPr>
          <w:rFonts w:cs="Arial"/>
          <w:lang w:val="ru-RU"/>
        </w:rPr>
        <w:t>туденты. Сообщество является закрытым, поэтому доступ в систему должны иметь только те, кто был одобрен администратором информационной системы.</w:t>
      </w:r>
    </w:p>
    <w:p w14:paraId="580E318E" w14:textId="77777777" w:rsidR="004A0B8E" w:rsidRPr="00DB4D88" w:rsidRDefault="004A0B8E" w:rsidP="004A0B8E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 xml:space="preserve">В рамках информационной системы должны существовать следующие роли: </w:t>
      </w:r>
    </w:p>
    <w:p w14:paraId="338FF9F7" w14:textId="77777777" w:rsidR="004A0B8E" w:rsidRPr="00DB4D88" w:rsidRDefault="004A0B8E" w:rsidP="004A0B8E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>Зав. кафедрой – ответственный за обучающий процесс на кафедре, формирует учебные группы, которые проходят обучение на кафедре, одобряет новых членов учебных групп и преподавателей, ведет с ними обсуждение, формирует перечень дисциплин, изучаемых студентами в каждой учебной группе и назначает ответственного за каждую изучаемую в учебной группе дисциплину преподавателя</w:t>
      </w:r>
    </w:p>
    <w:p w14:paraId="3575495B" w14:textId="77777777" w:rsidR="004A0B8E" w:rsidRPr="00DB4D88" w:rsidRDefault="004A0B8E" w:rsidP="004A0B8E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 xml:space="preserve">Преподаватель – в рамках, закрепленных за ним дисциплин для учебных групп, формирует их разделы (например, лекционный материал, лабораторные работы и т.д.), выкладывает соответствующие учебные материалы в созданных им разделах и участвует в их обсуждении со студентами. </w:t>
      </w:r>
    </w:p>
    <w:p w14:paraId="6F8BEC9E" w14:textId="77777777" w:rsidR="004A0B8E" w:rsidRPr="00DB4D88" w:rsidRDefault="004A0B8E" w:rsidP="004A0B8E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 xml:space="preserve">Студент – участвуют в обсуждении учебных материалов доступных для его группы. </w:t>
      </w:r>
    </w:p>
    <w:p w14:paraId="66014AF4" w14:textId="77777777" w:rsidR="004A0B8E" w:rsidRPr="00DB4D88" w:rsidRDefault="004A0B8E" w:rsidP="004A0B8E">
      <w:pPr>
        <w:pStyle w:val="af1"/>
        <w:numPr>
          <w:ilvl w:val="0"/>
          <w:numId w:val="15"/>
        </w:numPr>
        <w:spacing w:after="0" w:line="240" w:lineRule="auto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lastRenderedPageBreak/>
        <w:t xml:space="preserve">Администратор информационной системы – управляет информационной системой, формирует список кафедр и назначает их заведующих.   </w:t>
      </w:r>
    </w:p>
    <w:p w14:paraId="5AA55FA9" w14:textId="77777777" w:rsidR="004A0B8E" w:rsidRPr="00DB4D88" w:rsidRDefault="004A0B8E" w:rsidP="004A0B8E">
      <w:pPr>
        <w:spacing w:after="0" w:line="240" w:lineRule="auto"/>
        <w:ind w:firstLine="709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 xml:space="preserve">В ходе изучения дисциплины студенты учебных групп изучают предоставленный им преподавателям материал по дисциплине и могут его обсуждать, что и предлагается перенести в разрабатываемую информационную систему, при этом пользователи должны иметь доступ только к тем материалам и обсуждениям, которые относятся к их учебной группе. </w:t>
      </w:r>
    </w:p>
    <w:p w14:paraId="1553BB40" w14:textId="77777777" w:rsidR="004A0B8E" w:rsidRPr="00DB4D88" w:rsidRDefault="004A0B8E" w:rsidP="004A0B8E">
      <w:pPr>
        <w:spacing w:after="0" w:line="240" w:lineRule="auto"/>
        <w:ind w:firstLine="709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>Обсуждения могут относиться к отдельному разделу изучаемой дисциплины. При обсуждении пользователи должны иметь возможность выразить своё мнение, ответить другому пользователю (открыто для всех или лично), а также быстро поделиться конкретным сообщением.</w:t>
      </w:r>
    </w:p>
    <w:p w14:paraId="0ACBE114" w14:textId="18DC8C51" w:rsidR="00CC4020" w:rsidRPr="00247E33" w:rsidRDefault="004A0B8E" w:rsidP="004A0B8E">
      <w:pPr>
        <w:spacing w:after="0" w:line="240" w:lineRule="auto"/>
        <w:ind w:firstLine="709"/>
        <w:jc w:val="both"/>
        <w:rPr>
          <w:rFonts w:cs="Arial"/>
          <w:lang w:val="ru-RU"/>
        </w:rPr>
      </w:pPr>
      <w:r w:rsidRPr="00DB4D88">
        <w:rPr>
          <w:rFonts w:cs="Arial"/>
          <w:lang w:val="ru-RU"/>
        </w:rPr>
        <w:t>При этом</w:t>
      </w:r>
      <w:r w:rsidRPr="00DB4D88">
        <w:rPr>
          <w:rFonts w:cs="Arial"/>
          <w:lang w:val="ru-RU"/>
        </w:rPr>
        <w:t xml:space="preserve"> заказчик хочет, чтобы система была максимально удобной и простой в использовании, а также позволять оперативно информировать пользователей о важных событиях в системе. Поэтому систему необходимо спроектировать так, чтобы обеспечить максимальный охват аудитории, а также оперативность получения информации.</w:t>
      </w:r>
      <w:r w:rsidR="00CB0524">
        <w:rPr>
          <w:rFonts w:cs="Arial"/>
          <w:lang w:val="ru-RU"/>
        </w:rPr>
        <w:t xml:space="preserve"> </w:t>
      </w:r>
    </w:p>
    <w:p w14:paraId="1FF2A65A" w14:textId="75FB2238" w:rsidR="009B3377" w:rsidRPr="005E06AB" w:rsidRDefault="009B3377" w:rsidP="00D67C5C">
      <w:pPr>
        <w:spacing w:after="0" w:line="240" w:lineRule="auto"/>
        <w:jc w:val="both"/>
        <w:rPr>
          <w:rFonts w:cs="Arial"/>
          <w:lang w:val="ru-RU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6FEB5A12" w14:textId="3D1E1F8E" w:rsidR="00207972" w:rsidRPr="00D67C5C" w:rsidRDefault="009B3377" w:rsidP="00261FAD">
      <w:pPr>
        <w:pStyle w:val="afd"/>
        <w:spacing w:before="0" w:beforeAutospacing="0" w:after="0" w:afterAutospacing="0"/>
        <w:ind w:firstLine="72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D67C5C">
        <w:rPr>
          <w:rFonts w:ascii="Arial" w:hAnsi="Arial" w:cstheme="minorBidi"/>
          <w:sz w:val="20"/>
          <w:szCs w:val="22"/>
          <w:lang w:val="ru-RU" w:eastAsia="en-US"/>
        </w:rPr>
        <w:t>Разработанное ТЗ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 xml:space="preserve"> </w:t>
      </w:r>
      <w:r w:rsidR="00D67C5C" w:rsidRPr="00D67C5C">
        <w:rPr>
          <w:rFonts w:ascii="Arial" w:hAnsi="Arial" w:cstheme="minorBidi"/>
          <w:sz w:val="20"/>
          <w:szCs w:val="22"/>
          <w:lang w:val="ru-RU" w:eastAsia="en-US"/>
        </w:rPr>
        <w:t>должн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>о</w:t>
      </w:r>
      <w:r w:rsidR="00D67C5C" w:rsidRPr="00D67C5C">
        <w:rPr>
          <w:rFonts w:ascii="Arial" w:hAnsi="Arial" w:cstheme="minorBidi"/>
          <w:sz w:val="20"/>
          <w:szCs w:val="22"/>
          <w:lang w:val="ru-RU" w:eastAsia="en-US"/>
        </w:rPr>
        <w:t xml:space="preserve"> быть сохранен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>о</w:t>
      </w:r>
      <w:r w:rsidRPr="00D67C5C">
        <w:rPr>
          <w:rFonts w:ascii="Arial" w:hAnsi="Arial" w:cstheme="minorBidi"/>
          <w:sz w:val="20"/>
          <w:szCs w:val="22"/>
          <w:lang w:val="ru-RU" w:eastAsia="en-US"/>
        </w:rPr>
        <w:t xml:space="preserve"> на сервере в папке </w:t>
      </w:r>
      <w:r w:rsidRPr="006B1083">
        <w:rPr>
          <w:rFonts w:ascii="Arial" w:hAnsi="Arial" w:cstheme="minorBidi"/>
          <w:sz w:val="20"/>
          <w:szCs w:val="22"/>
          <w:lang w:val="en-US" w:eastAsia="en-US"/>
        </w:rPr>
        <w:t>xxxx</w:t>
      </w:r>
      <w:r w:rsidRPr="006B1083">
        <w:rPr>
          <w:rFonts w:ascii="Arial" w:hAnsi="Arial" w:cstheme="minorBidi"/>
          <w:sz w:val="20"/>
          <w:szCs w:val="22"/>
          <w:lang w:val="ru-RU" w:eastAsia="en-US"/>
        </w:rPr>
        <w:t>-</w:t>
      </w:r>
      <w:r w:rsidRPr="006B1083">
        <w:rPr>
          <w:rFonts w:ascii="Arial" w:hAnsi="Arial" w:cstheme="minorBidi"/>
          <w:sz w:val="20"/>
          <w:szCs w:val="22"/>
          <w:lang w:val="en-US" w:eastAsia="en-US"/>
        </w:rPr>
        <w:t>m</w:t>
      </w:r>
      <w:r w:rsidRPr="006B1083">
        <w:rPr>
          <w:rFonts w:ascii="Arial" w:hAnsi="Arial" w:cstheme="minorBidi"/>
          <w:sz w:val="20"/>
          <w:szCs w:val="22"/>
          <w:lang w:val="ru-RU" w:eastAsia="en-US"/>
        </w:rPr>
        <w:t>1,</w:t>
      </w:r>
      <w:r w:rsidRPr="006B1083">
        <w:rPr>
          <w:lang w:val="ru-RU"/>
        </w:rPr>
        <w:t xml:space="preserve"> 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>где xxxx – ваш логин, в</w:t>
      </w:r>
      <w:r w:rsidR="00261FAD" w:rsidRPr="00261FAD">
        <w:rPr>
          <w:rFonts w:ascii="Arial" w:hAnsi="Arial" w:cstheme="minorBidi"/>
          <w:sz w:val="20"/>
          <w:szCs w:val="22"/>
          <w:lang w:val="ru-RU" w:eastAsia="en-US"/>
        </w:rPr>
        <w:t xml:space="preserve">се 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>дополнительные материалы</w:t>
      </w:r>
      <w:r w:rsidR="00261FAD" w:rsidRPr="00261FAD">
        <w:rPr>
          <w:rFonts w:ascii="Arial" w:hAnsi="Arial" w:cstheme="minorBidi"/>
          <w:sz w:val="20"/>
          <w:szCs w:val="22"/>
          <w:lang w:val="ru-RU" w:eastAsia="en-US"/>
        </w:rPr>
        <w:t xml:space="preserve">, используемые </w:t>
      </w:r>
      <w:r w:rsidR="004A0B8E" w:rsidRPr="00261FAD">
        <w:rPr>
          <w:rFonts w:ascii="Arial" w:hAnsi="Arial" w:cstheme="minorBidi"/>
          <w:sz w:val="20"/>
          <w:szCs w:val="22"/>
          <w:lang w:val="ru-RU" w:eastAsia="en-US"/>
        </w:rPr>
        <w:t>в ТЗ,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 xml:space="preserve"> должны быть так же сохранены в виде файлов в папке </w:t>
      </w:r>
      <w:r w:rsidR="00261FAD" w:rsidRPr="006B1083">
        <w:rPr>
          <w:rFonts w:ascii="Arial" w:hAnsi="Arial" w:cstheme="minorBidi"/>
          <w:sz w:val="20"/>
          <w:szCs w:val="22"/>
          <w:lang w:val="en-US" w:eastAsia="en-US"/>
        </w:rPr>
        <w:t>xxxx</w:t>
      </w:r>
      <w:r w:rsidR="00261FAD" w:rsidRPr="006B1083">
        <w:rPr>
          <w:rFonts w:ascii="Arial" w:hAnsi="Arial" w:cstheme="minorBidi"/>
          <w:sz w:val="20"/>
          <w:szCs w:val="22"/>
          <w:lang w:val="ru-RU" w:eastAsia="en-US"/>
        </w:rPr>
        <w:t>-</w:t>
      </w:r>
      <w:r w:rsidR="00261FAD" w:rsidRPr="006B1083">
        <w:rPr>
          <w:rFonts w:ascii="Arial" w:hAnsi="Arial" w:cstheme="minorBidi"/>
          <w:sz w:val="20"/>
          <w:szCs w:val="22"/>
          <w:lang w:val="en-US" w:eastAsia="en-US"/>
        </w:rPr>
        <w:t>m</w:t>
      </w:r>
      <w:r w:rsidR="00261FAD" w:rsidRPr="006B1083">
        <w:rPr>
          <w:rFonts w:ascii="Arial" w:hAnsi="Arial" w:cstheme="minorBidi"/>
          <w:sz w:val="20"/>
          <w:szCs w:val="22"/>
          <w:lang w:val="ru-RU" w:eastAsia="en-US"/>
        </w:rPr>
        <w:t>1</w:t>
      </w:r>
      <w:r w:rsidR="00261FAD">
        <w:rPr>
          <w:rFonts w:ascii="Arial" w:hAnsi="Arial" w:cstheme="minorBidi"/>
          <w:sz w:val="20"/>
          <w:szCs w:val="22"/>
          <w:lang w:val="ru-RU" w:eastAsia="en-US"/>
        </w:rPr>
        <w:t>/</w:t>
      </w:r>
      <w:r w:rsidR="00261FAD">
        <w:rPr>
          <w:rFonts w:ascii="Arial" w:hAnsi="Arial" w:cstheme="minorBidi"/>
          <w:sz w:val="20"/>
          <w:szCs w:val="22"/>
          <w:lang w:val="en-US" w:eastAsia="en-US"/>
        </w:rPr>
        <w:t>files</w:t>
      </w:r>
      <w:r w:rsidR="00261FAD" w:rsidRPr="00261FAD">
        <w:rPr>
          <w:rFonts w:ascii="Arial" w:hAnsi="Arial" w:cstheme="minorBidi"/>
          <w:sz w:val="20"/>
          <w:szCs w:val="22"/>
          <w:lang w:val="ru-RU" w:eastAsia="en-US"/>
        </w:rPr>
        <w:t xml:space="preserve">. </w:t>
      </w:r>
    </w:p>
    <w:p w14:paraId="075D0EA0" w14:textId="47AD62C7" w:rsidR="00207972" w:rsidRDefault="00207972" w:rsidP="00207972">
      <w:pPr>
        <w:ind w:firstLine="720"/>
        <w:jc w:val="both"/>
        <w:rPr>
          <w:lang w:val="ru-RU"/>
        </w:rPr>
      </w:pPr>
      <w:r w:rsidRPr="00D67C5C">
        <w:rPr>
          <w:lang w:val="ru-RU"/>
        </w:rPr>
        <w:t>В процессе работы вы можете пользоваться бумагой для записи и проектирования, но в конц</w:t>
      </w:r>
      <w:r w:rsidR="006B1083">
        <w:rPr>
          <w:lang w:val="ru-RU"/>
        </w:rPr>
        <w:t>е модуля все они будут собраны</w:t>
      </w:r>
      <w:r w:rsidR="00261FAD">
        <w:rPr>
          <w:lang w:val="ru-RU"/>
        </w:rPr>
        <w:t xml:space="preserve"> (допустимо оформление артефактов на бумаге со ссылкой на них в тексте ТЗ. У каждого бумажного артефакта должен быть указан номер и логин участника).</w:t>
      </w:r>
    </w:p>
    <w:p w14:paraId="32EB4905" w14:textId="77777777" w:rsidR="00207972" w:rsidRPr="005E06AB" w:rsidRDefault="00207972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6315FC1C" w14:textId="3F8D4107" w:rsidR="005E06AB" w:rsidRPr="009B3377" w:rsidRDefault="005E06AB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35D37EC2" w14:textId="77777777" w:rsidR="005E06AB" w:rsidRDefault="005E06AB">
      <w:pPr>
        <w:spacing w:after="16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br w:type="page"/>
      </w: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9B3377" w:rsidRPr="00BD3427" w14:paraId="08473CE3" w14:textId="77777777" w:rsidTr="00BD53F0">
        <w:tc>
          <w:tcPr>
            <w:tcW w:w="1135" w:type="dxa"/>
          </w:tcPr>
          <w:p w14:paraId="4A5E328A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9B3377" w:rsidRPr="00BD3427" w:rsidRDefault="009B3377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28DE2BF0" w:rsidR="009B3377" w:rsidRPr="00467108" w:rsidRDefault="00FB07D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2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29D500" w14:textId="6C158D2E" w:rsidR="009B3377" w:rsidRPr="00BD3427" w:rsidRDefault="00FB07D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DDD27A8" w14:textId="7C0AEBFE" w:rsidR="009B3377" w:rsidRPr="00BD3427" w:rsidRDefault="001F6F34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4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B3377" w:rsidRPr="00BD3427" w14:paraId="1D116DBB" w14:textId="77777777" w:rsidTr="00BD53F0">
        <w:tc>
          <w:tcPr>
            <w:tcW w:w="1135" w:type="dxa"/>
          </w:tcPr>
          <w:p w14:paraId="2FF796AD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9B3377" w:rsidRPr="00BD3427" w:rsidRDefault="009B3377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4C83F108" w:rsidR="009B3377" w:rsidRPr="00BD3427" w:rsidRDefault="00FB07D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52DE4B8C" w:rsidR="009B3377" w:rsidRPr="00BD3427" w:rsidRDefault="00FB07D9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3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384EEDC6" w:rsidR="009B3377" w:rsidRPr="00BD3427" w:rsidRDefault="001F6F34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4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B3377" w:rsidRPr="00BD3427" w14:paraId="48BEA180" w14:textId="77777777" w:rsidTr="00BD53F0">
        <w:tc>
          <w:tcPr>
            <w:tcW w:w="1135" w:type="dxa"/>
          </w:tcPr>
          <w:p w14:paraId="40AB6165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9B3377" w:rsidRPr="00467108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48898073" w14:textId="426E72DA" w:rsidR="009B3377" w:rsidRPr="00BD3427" w:rsidRDefault="00FB07D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3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5E118834" w14:textId="1EA38DC5" w:rsidR="009B3377" w:rsidRPr="00BD3427" w:rsidRDefault="00FB07D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3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613A6660" w:rsidR="009B3377" w:rsidRPr="00BD3427" w:rsidRDefault="001F6F34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6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B3377" w:rsidRPr="00BD3427" w14:paraId="0A507EFC" w14:textId="77777777" w:rsidTr="00BD53F0">
        <w:tc>
          <w:tcPr>
            <w:tcW w:w="1135" w:type="dxa"/>
          </w:tcPr>
          <w:p w14:paraId="54468364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245B432C" w:rsidR="009B3377" w:rsidRPr="00BD3427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3B5DCCA1" w:rsidR="009B3377" w:rsidRPr="00BD3427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040DCFE4" w:rsidR="009B3377" w:rsidRPr="00BD3427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9B3377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41FFCC09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6778B6C9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03BE4511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9B3377" w:rsidRPr="00BD3427" w14:paraId="72521CA6" w14:textId="77777777" w:rsidTr="00BD53F0">
        <w:tc>
          <w:tcPr>
            <w:tcW w:w="1135" w:type="dxa"/>
          </w:tcPr>
          <w:p w14:paraId="38EFD378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1922340A" w:rsidR="009B3377" w:rsidRPr="00A869DF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FA8C7F7" w14:textId="53BF76B2" w:rsidR="009B3377" w:rsidRPr="00A869DF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7D164BEB" w:rsidR="009B3377" w:rsidRPr="00A869DF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469E7CA2" w:rsidR="00612B6D" w:rsidRPr="006B1083" w:rsidRDefault="009B3377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6B1083">
              <w:rPr>
                <w:color w:val="auto"/>
                <w:szCs w:val="20"/>
              </w:rPr>
              <w:t>Проектирование</w:t>
            </w:r>
          </w:p>
        </w:tc>
        <w:tc>
          <w:tcPr>
            <w:tcW w:w="1620" w:type="dxa"/>
          </w:tcPr>
          <w:p w14:paraId="4F6D4D19" w14:textId="17F43966" w:rsidR="00612B6D" w:rsidRPr="006B1083" w:rsidRDefault="00FB07D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6</w:t>
            </w:r>
            <w:r w:rsidR="00612B6D" w:rsidRPr="006B1083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7DCC7737" w:rsidR="00612B6D" w:rsidRPr="006B1083" w:rsidRDefault="00FB07D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612B6D" w:rsidRPr="006B1083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3F4CF84B" w:rsidR="00612B6D" w:rsidRPr="006B1083" w:rsidRDefault="006B1083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8</w:t>
            </w:r>
            <w:r w:rsidR="005E06AB" w:rsidRPr="006B1083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6B1083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3FC5DD5D" w:rsidR="00612B6D" w:rsidRPr="006B1083" w:rsidRDefault="00FB07D9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12</w:t>
            </w:r>
            <w:r w:rsidR="005E06AB" w:rsidRPr="006B1083">
              <w:rPr>
                <w:b/>
                <w:szCs w:val="20"/>
                <w:lang w:val="ru-RU"/>
              </w:rPr>
              <w:t>.</w:t>
            </w:r>
            <w:r w:rsidR="009B3377" w:rsidRPr="006B1083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985" w:type="dxa"/>
          </w:tcPr>
          <w:p w14:paraId="458B6862" w14:textId="75AF8783" w:rsidR="00612B6D" w:rsidRPr="006B1083" w:rsidRDefault="00FB07D9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10</w:t>
            </w:r>
            <w:r w:rsidR="00A869DF" w:rsidRPr="006B1083">
              <w:rPr>
                <w:b/>
                <w:szCs w:val="20"/>
                <w:lang w:val="ru-RU"/>
              </w:rPr>
              <w:t>.</w:t>
            </w:r>
            <w:r w:rsidR="009B3377" w:rsidRPr="006B1083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10304C6C" w14:textId="2AB99272" w:rsidR="00612B6D" w:rsidRPr="006B1083" w:rsidRDefault="001F6F34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  <w:lang w:val="ru-RU"/>
              </w:rPr>
              <w:t>22</w:t>
            </w:r>
            <w:r w:rsidR="005E06AB" w:rsidRPr="006B1083">
              <w:rPr>
                <w:b/>
                <w:szCs w:val="20"/>
              </w:rPr>
              <w:t>.0</w:t>
            </w:r>
            <w:r w:rsidR="00612B6D" w:rsidRPr="006B1083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1E066" w14:textId="77777777" w:rsidR="00ED0232" w:rsidRDefault="00ED0232" w:rsidP="00313492">
      <w:r>
        <w:separator/>
      </w:r>
    </w:p>
    <w:p w14:paraId="3F6A7495" w14:textId="77777777" w:rsidR="00ED0232" w:rsidRDefault="00ED0232" w:rsidP="00313492"/>
    <w:p w14:paraId="72075590" w14:textId="77777777" w:rsidR="00ED0232" w:rsidRDefault="00ED0232"/>
  </w:endnote>
  <w:endnote w:type="continuationSeparator" w:id="0">
    <w:p w14:paraId="7253DB7E" w14:textId="77777777" w:rsidR="00ED0232" w:rsidRDefault="00ED0232" w:rsidP="00313492">
      <w:r>
        <w:continuationSeparator/>
      </w:r>
    </w:p>
    <w:p w14:paraId="16185EEC" w14:textId="77777777" w:rsidR="00ED0232" w:rsidRDefault="00ED0232" w:rsidP="00313492"/>
    <w:p w14:paraId="3FFE37CF" w14:textId="77777777" w:rsidR="00ED0232" w:rsidRDefault="00ED0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0B1EB3B3" w:rsidR="00477340" w:rsidRPr="00893901" w:rsidRDefault="005E3470" w:rsidP="005E06AB">
          <w:pPr>
            <w:pStyle w:val="aa"/>
          </w:pPr>
          <w:r>
            <w:rPr>
              <w:rFonts w:cs="Arial"/>
              <w:sz w:val="16"/>
              <w:lang w:val="en-US"/>
            </w:rPr>
            <w:t>WSR_FEFU_</w:t>
          </w:r>
          <w:r>
            <w:rPr>
              <w:sz w:val="16"/>
              <w:szCs w:val="16"/>
            </w:rPr>
            <w:t>2020_TP17_</w:t>
          </w:r>
          <w:r>
            <w:rPr>
              <w:sz w:val="16"/>
              <w:szCs w:val="16"/>
              <w:lang w:val="en-US"/>
            </w:rPr>
            <w:t>1</w:t>
          </w:r>
        </w:p>
      </w:tc>
      <w:tc>
        <w:tcPr>
          <w:tcW w:w="1492" w:type="dxa"/>
          <w:vAlign w:val="center"/>
          <w:hideMark/>
        </w:tcPr>
        <w:p w14:paraId="63DC4328" w14:textId="41E1B813" w:rsidR="00477340" w:rsidRPr="00F411F5" w:rsidRDefault="00477340" w:rsidP="00F411F5">
          <w:pPr>
            <w:pStyle w:val="aa"/>
            <w:jc w:val="center"/>
          </w:pPr>
          <w:r w:rsidRPr="00893901">
            <w:t xml:space="preserve">Version: </w:t>
          </w:r>
          <w:r w:rsidR="005E3470">
            <w:t>1</w:t>
          </w:r>
          <w:r>
            <w:t>.0</w:t>
          </w:r>
        </w:p>
      </w:tc>
      <w:tc>
        <w:tcPr>
          <w:tcW w:w="4074" w:type="dxa"/>
          <w:vAlign w:val="center"/>
          <w:hideMark/>
        </w:tcPr>
        <w:p w14:paraId="14094BD9" w14:textId="637C267F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FB07D9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FB07D9">
              <w:rPr>
                <w:noProof/>
              </w:rPr>
              <w:t>4</w:t>
            </w:r>
          </w:fldSimple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3D1A4" w14:textId="5E3638C1" w:rsidR="005E3470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0BAA">
      <w:rPr>
        <w:rFonts w:cs="Arial"/>
        <w:sz w:val="16"/>
        <w:lang w:val="en-US"/>
      </w:rPr>
      <w:t>WSR_</w:t>
    </w:r>
    <w:r w:rsidR="005E3470">
      <w:rPr>
        <w:rFonts w:cs="Arial"/>
        <w:sz w:val="16"/>
        <w:lang w:val="en-US"/>
      </w:rPr>
      <w:t>FEFU</w:t>
    </w:r>
    <w:r>
      <w:rPr>
        <w:rFonts w:cs="Arial"/>
        <w:sz w:val="16"/>
        <w:lang w:val="en-US"/>
      </w:rPr>
      <w:t>_</w:t>
    </w:r>
    <w:r w:rsidR="00E253FA">
      <w:rPr>
        <w:sz w:val="16"/>
        <w:szCs w:val="16"/>
      </w:rPr>
      <w:t>20</w:t>
    </w:r>
    <w:r w:rsidR="005E3470">
      <w:rPr>
        <w:sz w:val="16"/>
        <w:szCs w:val="16"/>
      </w:rPr>
      <w:t>20</w:t>
    </w:r>
    <w:r>
      <w:rPr>
        <w:sz w:val="16"/>
        <w:szCs w:val="16"/>
      </w:rPr>
      <w:t>_TP17_</w:t>
    </w:r>
    <w:r w:rsidR="00BD0BAA">
      <w:rPr>
        <w:sz w:val="16"/>
        <w:szCs w:val="16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E3109" w14:textId="77777777" w:rsidR="00ED0232" w:rsidRDefault="00ED0232">
      <w:r>
        <w:separator/>
      </w:r>
    </w:p>
  </w:footnote>
  <w:footnote w:type="continuationSeparator" w:id="0">
    <w:p w14:paraId="73F49A71" w14:textId="77777777" w:rsidR="00ED0232" w:rsidRDefault="00ED0232" w:rsidP="00313492">
      <w:r>
        <w:continuationSeparator/>
      </w:r>
    </w:p>
    <w:p w14:paraId="09D5C4B6" w14:textId="77777777" w:rsidR="00ED0232" w:rsidRDefault="00ED0232" w:rsidP="00313492"/>
    <w:p w14:paraId="68E81DB5" w14:textId="77777777" w:rsidR="00ED0232" w:rsidRDefault="00ED02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2E47A" w14:textId="492EA1B7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0CF99783">
          <wp:simplePos x="0" y="0"/>
          <wp:positionH relativeFrom="page">
            <wp:posOffset>54928</wp:posOffset>
          </wp:positionH>
          <wp:positionV relativeFrom="page">
            <wp:posOffset>635</wp:posOffset>
          </wp:positionV>
          <wp:extent cx="7613650" cy="1074547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3B10"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7516F029" wp14:editId="60B98BA2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1" name="Picture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white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B237" w14:textId="60046698" w:rsidR="00477340" w:rsidRDefault="00DC3B10" w:rsidP="00313492">
    <w:pPr>
      <w:pStyle w:val="a8"/>
    </w:pPr>
    <w:r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0FC4D2A1" wp14:editId="55029B15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3" name="Picture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(black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E8539A4"/>
    <w:multiLevelType w:val="hybridMultilevel"/>
    <w:tmpl w:val="190E764C"/>
    <w:lvl w:ilvl="0" w:tplc="4D74B4F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72EAE"/>
    <w:multiLevelType w:val="hybridMultilevel"/>
    <w:tmpl w:val="15D26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348FE"/>
    <w:multiLevelType w:val="hybridMultilevel"/>
    <w:tmpl w:val="162E4CF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7B5147"/>
    <w:multiLevelType w:val="hybridMultilevel"/>
    <w:tmpl w:val="9A485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02821F2"/>
    <w:multiLevelType w:val="multilevel"/>
    <w:tmpl w:val="DD963F12"/>
    <w:numStyleLink w:val="ListBullets"/>
  </w:abstractNum>
  <w:abstractNum w:abstractNumId="10" w15:restartNumberingAfterBreak="0">
    <w:nsid w:val="524618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97088"/>
    <w:multiLevelType w:val="hybridMultilevel"/>
    <w:tmpl w:val="C9BA9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3B5784"/>
    <w:multiLevelType w:val="hybridMultilevel"/>
    <w:tmpl w:val="31D88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790D37"/>
    <w:multiLevelType w:val="hybridMultilevel"/>
    <w:tmpl w:val="73F88B2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4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4"/>
  </w:num>
  <w:num w:numId="12">
    <w:abstractNumId w:val="12"/>
  </w:num>
  <w:num w:numId="13">
    <w:abstractNumId w:val="11"/>
  </w:num>
  <w:num w:numId="14">
    <w:abstractNumId w:val="5"/>
  </w:num>
  <w:num w:numId="1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1642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1195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053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D09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0B2D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0FA1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75772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0A60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6F34"/>
    <w:rsid w:val="001F71E8"/>
    <w:rsid w:val="002013A4"/>
    <w:rsid w:val="00201FBD"/>
    <w:rsid w:val="002078C0"/>
    <w:rsid w:val="00207972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47E33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1FAD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97E79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43ED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1B89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0B8E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2956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293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5CB7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E3470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5FEE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1083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4AE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4F8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B4484"/>
    <w:rsid w:val="007C0F8A"/>
    <w:rsid w:val="007C1365"/>
    <w:rsid w:val="007C17E5"/>
    <w:rsid w:val="007C3E2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398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3FCA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ACD"/>
    <w:rsid w:val="00855DDF"/>
    <w:rsid w:val="00860F3A"/>
    <w:rsid w:val="008611B2"/>
    <w:rsid w:val="00861E58"/>
    <w:rsid w:val="008622D2"/>
    <w:rsid w:val="00862602"/>
    <w:rsid w:val="00864E1E"/>
    <w:rsid w:val="00865FE0"/>
    <w:rsid w:val="00873702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4969"/>
    <w:rsid w:val="008D549B"/>
    <w:rsid w:val="008D59BB"/>
    <w:rsid w:val="008E35C1"/>
    <w:rsid w:val="008E3DC3"/>
    <w:rsid w:val="008E4BC4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576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65A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0EFF"/>
    <w:rsid w:val="0098297B"/>
    <w:rsid w:val="00982B97"/>
    <w:rsid w:val="0098334A"/>
    <w:rsid w:val="0098420D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377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63E9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BAA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5DC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4474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0524"/>
    <w:rsid w:val="00CB39A1"/>
    <w:rsid w:val="00CB3E41"/>
    <w:rsid w:val="00CB44A8"/>
    <w:rsid w:val="00CC304C"/>
    <w:rsid w:val="00CC36D5"/>
    <w:rsid w:val="00CC36D6"/>
    <w:rsid w:val="00CC4020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E7B54"/>
    <w:rsid w:val="00CF0D1D"/>
    <w:rsid w:val="00CF3E3C"/>
    <w:rsid w:val="00CF4318"/>
    <w:rsid w:val="00CF46CC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0863"/>
    <w:rsid w:val="00D316D3"/>
    <w:rsid w:val="00D3189A"/>
    <w:rsid w:val="00D31DE8"/>
    <w:rsid w:val="00D31E5C"/>
    <w:rsid w:val="00D33283"/>
    <w:rsid w:val="00D333DE"/>
    <w:rsid w:val="00D35C7D"/>
    <w:rsid w:val="00D3708C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39E9"/>
    <w:rsid w:val="00D65240"/>
    <w:rsid w:val="00D65BE9"/>
    <w:rsid w:val="00D66134"/>
    <w:rsid w:val="00D66761"/>
    <w:rsid w:val="00D67307"/>
    <w:rsid w:val="00D67C5C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3193"/>
    <w:rsid w:val="00DC3B10"/>
    <w:rsid w:val="00DC4CAC"/>
    <w:rsid w:val="00DC4F5A"/>
    <w:rsid w:val="00DC51BC"/>
    <w:rsid w:val="00DC56A9"/>
    <w:rsid w:val="00DC5A57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4DCF"/>
    <w:rsid w:val="00E15160"/>
    <w:rsid w:val="00E155BB"/>
    <w:rsid w:val="00E15CAF"/>
    <w:rsid w:val="00E15F36"/>
    <w:rsid w:val="00E16409"/>
    <w:rsid w:val="00E165E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713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232"/>
    <w:rsid w:val="00ED0C99"/>
    <w:rsid w:val="00ED297C"/>
    <w:rsid w:val="00ED302B"/>
    <w:rsid w:val="00ED5A6D"/>
    <w:rsid w:val="00ED72B7"/>
    <w:rsid w:val="00ED7DE3"/>
    <w:rsid w:val="00EE1CB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1F5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07D9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3E60"/>
    <w:rsid w:val="00FE4019"/>
    <w:rsid w:val="00FE4620"/>
    <w:rsid w:val="00FE5432"/>
    <w:rsid w:val="00FE6A1E"/>
    <w:rsid w:val="00FE6C29"/>
    <w:rsid w:val="00FE6E14"/>
    <w:rsid w:val="00FF004F"/>
    <w:rsid w:val="00FF02C9"/>
    <w:rsid w:val="00FF20BD"/>
    <w:rsid w:val="00FF20F1"/>
    <w:rsid w:val="00FF2E05"/>
    <w:rsid w:val="00FF316C"/>
    <w:rsid w:val="00FF39D9"/>
    <w:rsid w:val="00FF4067"/>
    <w:rsid w:val="00FF444B"/>
    <w:rsid w:val="00FF4AFF"/>
    <w:rsid w:val="00FF746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B3A4-B6D7-8045-AAFA-0141BD63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7663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Aleksandr Eremenko</cp:lastModifiedBy>
  <cp:revision>101</cp:revision>
  <cp:lastPrinted>2015-07-28T05:16:00Z</cp:lastPrinted>
  <dcterms:created xsi:type="dcterms:W3CDTF">2017-10-12T04:57:00Z</dcterms:created>
  <dcterms:modified xsi:type="dcterms:W3CDTF">2020-09-19T11:43:00Z</dcterms:modified>
</cp:coreProperties>
</file>