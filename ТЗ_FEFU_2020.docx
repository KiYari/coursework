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DEB1" w14:textId="34674EBC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 w:rsidR="00DC3B10">
        <w:rPr>
          <w:rFonts w:cs="Arial"/>
          <w:lang w:val="ru-RU"/>
        </w:rPr>
        <w:t>Дизай</w:t>
      </w:r>
      <w:r>
        <w:rPr>
          <w:rFonts w:cs="Arial"/>
          <w:lang w:val="ru-RU"/>
        </w:rPr>
        <w:t>н и разработка</w:t>
      </w:r>
    </w:p>
    <w:p w14:paraId="07F71C5E" w14:textId="014F7F6D" w:rsidR="00E65B95" w:rsidRDefault="007C7A7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en-US"/>
        </w:rPr>
        <w:t>IV</w:t>
      </w:r>
      <w:r w:rsidR="002955A3">
        <w:rPr>
          <w:rFonts w:cs="Arial"/>
          <w:sz w:val="40"/>
          <w:szCs w:val="40"/>
          <w:lang w:val="ru-RU"/>
        </w:rPr>
        <w:t xml:space="preserve"> Межвузовский чемпионат ДВФУ по стандартам </w:t>
      </w:r>
      <w:r w:rsidR="002955A3">
        <w:rPr>
          <w:rFonts w:cs="Arial"/>
          <w:sz w:val="40"/>
          <w:szCs w:val="40"/>
          <w:lang w:val="en-US"/>
        </w:rPr>
        <w:t>WorldSkills</w:t>
      </w:r>
      <w:r w:rsidR="002955A3" w:rsidRPr="009E5740">
        <w:rPr>
          <w:rFonts w:cs="Arial"/>
          <w:sz w:val="40"/>
          <w:szCs w:val="40"/>
          <w:lang w:val="ru-RU"/>
        </w:rPr>
        <w:t xml:space="preserve"> </w:t>
      </w:r>
      <w:r w:rsidR="002955A3">
        <w:rPr>
          <w:rFonts w:cs="Arial"/>
          <w:sz w:val="40"/>
          <w:szCs w:val="40"/>
          <w:lang w:val="en-US"/>
        </w:rPr>
        <w:t>Russia</w:t>
      </w:r>
      <w:r w:rsidR="002955A3" w:rsidRPr="009E5740">
        <w:rPr>
          <w:rFonts w:cs="Arial"/>
          <w:sz w:val="40"/>
          <w:szCs w:val="40"/>
          <w:lang w:val="ru-RU"/>
        </w:rPr>
        <w:t xml:space="preserve"> 20</w:t>
      </w:r>
      <w:r w:rsidR="002955A3">
        <w:rPr>
          <w:rFonts w:cs="Arial"/>
          <w:sz w:val="40"/>
          <w:szCs w:val="40"/>
          <w:lang w:val="ru-RU"/>
        </w:rPr>
        <w:t>20</w:t>
      </w:r>
    </w:p>
    <w:p w14:paraId="14C11C19" w14:textId="3C049654" w:rsidR="001029BA" w:rsidRPr="00C640BF" w:rsidRDefault="007424CA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Техническое задание</w:t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58DBE1F2" w14:textId="77777777" w:rsidR="000A24E5" w:rsidRPr="00527881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lang w:val="ru-RU"/>
        </w:rPr>
      </w:pPr>
      <w:r w:rsidRPr="00527881">
        <w:rPr>
          <w:rFonts w:cs="Arial"/>
          <w:sz w:val="28"/>
          <w:lang w:val="ru-RU"/>
        </w:rPr>
        <w:lastRenderedPageBreak/>
        <w:t>Страницы системы</w:t>
      </w:r>
    </w:p>
    <w:p w14:paraId="0677E985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2739A5">
        <w:rPr>
          <w:rFonts w:cs="Arial"/>
          <w:lang w:val="ru-RU"/>
        </w:rPr>
        <w:t>В системе должны п</w:t>
      </w:r>
      <w:r>
        <w:rPr>
          <w:rFonts w:cs="Arial"/>
          <w:lang w:val="ru-RU"/>
        </w:rPr>
        <w:t>рисутствовать следующие страницы</w:t>
      </w:r>
      <w:r w:rsidRPr="002739A5">
        <w:rPr>
          <w:rFonts w:cs="Arial"/>
          <w:lang w:val="ru-RU"/>
        </w:rPr>
        <w:t>:</w:t>
      </w:r>
    </w:p>
    <w:p w14:paraId="4146364F" w14:textId="77777777" w:rsidR="000A24E5" w:rsidRPr="002739A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Страница регистрации – главная страница для неавторизованного пользователя </w:t>
      </w:r>
    </w:p>
    <w:p w14:paraId="3D9E47DF" w14:textId="77777777" w:rsidR="000A24E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Страница авторизации</w:t>
      </w:r>
    </w:p>
    <w:p w14:paraId="7C380150" w14:textId="77777777" w:rsidR="000A24E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Домашняя страница – главная страница для авторизованного пользователя, на этой странице должны выводиться разделы информационной системы, с функционалом в соответствии с ролью пользователя</w:t>
      </w:r>
    </w:p>
    <w:p w14:paraId="0B9748F6" w14:textId="77777777" w:rsidR="000A24E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Страница управления учебными группами и дисциплинами </w:t>
      </w:r>
    </w:p>
    <w:p w14:paraId="45D6B240" w14:textId="77777777" w:rsidR="000A24E5" w:rsidRPr="00562748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Страница создания разделов дисциплины</w:t>
      </w:r>
    </w:p>
    <w:p w14:paraId="58811385" w14:textId="77777777" w:rsidR="000A24E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Страница учебных материалов и их обсуждения</w:t>
      </w:r>
    </w:p>
    <w:p w14:paraId="6AD6C016" w14:textId="77777777" w:rsidR="000A24E5" w:rsidRPr="00562748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Страница управления пользователями</w:t>
      </w:r>
    </w:p>
    <w:p w14:paraId="4B9405FA" w14:textId="77777777" w:rsidR="000A24E5" w:rsidRDefault="000A24E5" w:rsidP="000A24E5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Страница или модальное окно формирования комментариев</w:t>
      </w:r>
    </w:p>
    <w:p w14:paraId="08B61693" w14:textId="77777777" w:rsidR="000A24E5" w:rsidRPr="002739A5" w:rsidRDefault="000A24E5" w:rsidP="000A24E5">
      <w:pPr>
        <w:spacing w:after="0" w:line="240" w:lineRule="auto"/>
        <w:jc w:val="both"/>
        <w:rPr>
          <w:rFonts w:cs="Arial"/>
          <w:lang w:val="ru-RU"/>
        </w:rPr>
      </w:pPr>
    </w:p>
    <w:p w14:paraId="4C8CB535" w14:textId="77777777" w:rsidR="000A24E5" w:rsidRPr="006D2260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lang w:val="ru-RU"/>
        </w:rPr>
      </w:pPr>
      <w:r w:rsidRPr="006D2260">
        <w:rPr>
          <w:rFonts w:cs="Arial"/>
          <w:sz w:val="28"/>
          <w:lang w:val="ru-RU"/>
        </w:rPr>
        <w:t>Регистрация</w:t>
      </w:r>
    </w:p>
    <w:p w14:paraId="4D1087BF" w14:textId="77777777" w:rsidR="000A24E5" w:rsidRDefault="000A24E5" w:rsidP="000A24E5">
      <w:p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ab/>
        <w:t>Страница регистрации должна содержать форму со следующими полями:</w:t>
      </w:r>
    </w:p>
    <w:p w14:paraId="0E348DE5" w14:textId="77777777" w:rsidR="000A24E5" w:rsidRPr="003869E8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Имя (обязательное поле)</w:t>
      </w:r>
    </w:p>
    <w:p w14:paraId="11344610" w14:textId="77777777" w:rsidR="000A24E5" w:rsidRPr="00942E20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Фамилия (обязательное поле)</w:t>
      </w:r>
    </w:p>
    <w:p w14:paraId="1D708C50" w14:textId="77777777" w:rsidR="000A24E5" w:rsidRPr="00011E28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 w:rsidRPr="00011E28">
        <w:rPr>
          <w:rFonts w:cs="Arial"/>
          <w:lang w:val="ru-RU"/>
        </w:rPr>
        <w:t xml:space="preserve">Роль </w:t>
      </w:r>
      <w:r>
        <w:rPr>
          <w:rFonts w:cs="Arial"/>
          <w:lang w:val="ru-RU"/>
        </w:rPr>
        <w:t>в системе</w:t>
      </w:r>
      <w:r w:rsidRPr="00011E28">
        <w:rPr>
          <w:rFonts w:cs="Arial"/>
          <w:lang w:val="ru-RU"/>
        </w:rPr>
        <w:t xml:space="preserve"> (обязательное поле, выбор из списка)</w:t>
      </w:r>
    </w:p>
    <w:p w14:paraId="01C38AE5" w14:textId="77777777" w:rsidR="000A24E5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Учебная группа (обязательное поле для роли студент, выбор из списка)</w:t>
      </w:r>
    </w:p>
    <w:p w14:paraId="45B41EA6" w14:textId="77777777" w:rsidR="000A24E5" w:rsidRPr="002739A5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en-US"/>
        </w:rPr>
        <w:t xml:space="preserve">Email </w:t>
      </w:r>
      <w:r>
        <w:rPr>
          <w:rFonts w:cs="Arial"/>
          <w:lang w:val="ru-RU"/>
        </w:rPr>
        <w:t>(обязательное поле)</w:t>
      </w:r>
    </w:p>
    <w:p w14:paraId="2A08ADA3" w14:textId="77777777" w:rsidR="000A24E5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Пароль (обязательное поле)</w:t>
      </w:r>
    </w:p>
    <w:p w14:paraId="29F9FCD7" w14:textId="77777777" w:rsidR="000A24E5" w:rsidRDefault="000A24E5" w:rsidP="000A24E5">
      <w:pPr>
        <w:pStyle w:val="af1"/>
        <w:numPr>
          <w:ilvl w:val="0"/>
          <w:numId w:val="14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Фотография (обязательное поле, </w:t>
      </w:r>
      <w:r>
        <w:rPr>
          <w:rFonts w:cs="Arial"/>
          <w:lang w:val="en-US"/>
        </w:rPr>
        <w:t>jpg</w:t>
      </w:r>
      <w:r w:rsidRPr="003869E8">
        <w:rPr>
          <w:rFonts w:cs="Arial"/>
          <w:lang w:val="ru-RU"/>
        </w:rPr>
        <w:t xml:space="preserve">, </w:t>
      </w:r>
      <w:r>
        <w:rPr>
          <w:rFonts w:cs="Arial"/>
          <w:lang w:val="en-US"/>
        </w:rPr>
        <w:t>jpeg</w:t>
      </w:r>
      <w:r w:rsidRPr="003869E8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или </w:t>
      </w:r>
      <w:r>
        <w:rPr>
          <w:rFonts w:cs="Arial"/>
          <w:lang w:val="en-US"/>
        </w:rPr>
        <w:t>png</w:t>
      </w:r>
      <w:r w:rsidRPr="003869E8"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t>размером не больше 2Мб)</w:t>
      </w:r>
    </w:p>
    <w:p w14:paraId="7665878A" w14:textId="77777777" w:rsidR="000A24E5" w:rsidRPr="006D2260" w:rsidRDefault="000A24E5" w:rsidP="000A24E5">
      <w:pPr>
        <w:spacing w:after="0" w:line="240" w:lineRule="auto"/>
        <w:jc w:val="both"/>
        <w:rPr>
          <w:rFonts w:cs="Arial"/>
          <w:lang w:val="ru-RU"/>
        </w:rPr>
      </w:pPr>
    </w:p>
    <w:p w14:paraId="300DA541" w14:textId="77777777" w:rsidR="000A24E5" w:rsidRPr="00B018B8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2739A5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  <w:lang w:val="en-US"/>
        </w:rPr>
        <w:t>A</w:t>
      </w:r>
      <w:r w:rsidRPr="00B018B8">
        <w:rPr>
          <w:rFonts w:cs="Arial"/>
          <w:b/>
          <w:i/>
          <w:lang w:val="ru-RU"/>
        </w:rPr>
        <w:t>1</w:t>
      </w:r>
    </w:p>
    <w:p w14:paraId="16898CA7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Как пользователь я хочу зарегистрироваться в системе, для этого я перехожу на страницу регистрации и </w:t>
      </w:r>
      <w:r>
        <w:rPr>
          <w:rFonts w:cs="Arial"/>
          <w:i/>
          <w:lang w:val="ru-RU"/>
        </w:rPr>
        <w:t xml:space="preserve">ВЕРНО </w:t>
      </w:r>
      <w:r w:rsidRPr="002739A5">
        <w:rPr>
          <w:rFonts w:cs="Arial"/>
          <w:i/>
          <w:lang w:val="ru-RU"/>
        </w:rPr>
        <w:t>заполняю регистрационную форму.</w:t>
      </w:r>
    </w:p>
    <w:p w14:paraId="35E59492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>Нажимаю кнопку регистрации.</w:t>
      </w:r>
    </w:p>
    <w:p w14:paraId="43817DD4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>Вижу сообщение об успешной регистрации.</w:t>
      </w:r>
    </w:p>
    <w:p w14:paraId="59C51138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78327E10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2739A5">
        <w:rPr>
          <w:rFonts w:cs="Arial"/>
          <w:b/>
          <w:i/>
          <w:lang w:val="ru-RU"/>
        </w:rPr>
        <w:t>Сценарий</w:t>
      </w:r>
      <w:r w:rsidRPr="006D2260">
        <w:rPr>
          <w:rFonts w:cs="Arial"/>
          <w:b/>
          <w:i/>
          <w:lang w:val="ru-RU"/>
        </w:rPr>
        <w:t xml:space="preserve"> </w:t>
      </w:r>
      <w:r>
        <w:rPr>
          <w:rFonts w:cs="Arial"/>
          <w:b/>
          <w:i/>
          <w:lang w:val="en-US"/>
        </w:rPr>
        <w:t>A</w:t>
      </w:r>
      <w:r w:rsidRPr="002739A5">
        <w:rPr>
          <w:rFonts w:cs="Arial"/>
          <w:b/>
          <w:i/>
          <w:lang w:val="ru-RU"/>
        </w:rPr>
        <w:t>2</w:t>
      </w:r>
    </w:p>
    <w:p w14:paraId="441B1B28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Как пользователь я хочу зарегистрироваться в системе, для этого я перехожу на страницу регистрации и заполняю регистрационную форму </w:t>
      </w:r>
      <w:r>
        <w:rPr>
          <w:rFonts w:cs="Arial"/>
          <w:i/>
          <w:lang w:val="ru-RU"/>
        </w:rPr>
        <w:t>ДОПУСКАЯ ОШИБКИ</w:t>
      </w:r>
      <w:r w:rsidRPr="002739A5">
        <w:rPr>
          <w:rFonts w:cs="Arial"/>
          <w:i/>
          <w:lang w:val="ru-RU"/>
        </w:rPr>
        <w:t>.</w:t>
      </w:r>
    </w:p>
    <w:p w14:paraId="5EEDA45F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>Нажимаю кнопку регистрации.</w:t>
      </w:r>
    </w:p>
    <w:p w14:paraId="5DC7BE5B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Вижу сообщения</w:t>
      </w:r>
      <w:r w:rsidRPr="002739A5">
        <w:rPr>
          <w:rFonts w:cs="Arial"/>
          <w:i/>
          <w:lang w:val="ru-RU"/>
        </w:rPr>
        <w:t xml:space="preserve"> о допущенных ошибках.</w:t>
      </w:r>
    </w:p>
    <w:p w14:paraId="52DE8DD6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3EF43058" w14:textId="77777777" w:rsidR="000A24E5" w:rsidRDefault="000A24E5" w:rsidP="000A24E5">
      <w:pPr>
        <w:spacing w:after="0" w:line="240" w:lineRule="auto"/>
        <w:ind w:firstLine="709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При регистрации пользователя с ролью студент, необходимо чтобы его учетную запись подтвердил зав. кафедрой выбранной им группы. </w:t>
      </w:r>
    </w:p>
    <w:p w14:paraId="38EF857F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57E137B2" w14:textId="77777777" w:rsidR="000A24E5" w:rsidRPr="003F0760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lang w:val="ru-RU"/>
        </w:rPr>
      </w:pPr>
      <w:r w:rsidRPr="003F0760">
        <w:rPr>
          <w:rFonts w:cs="Arial"/>
          <w:sz w:val="28"/>
          <w:lang w:val="ru-RU"/>
        </w:rPr>
        <w:t>Авторизация пользователей</w:t>
      </w:r>
    </w:p>
    <w:p w14:paraId="76228A57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Зарегистрированный пользователь должен иметь возможность авторизоваться в системе используя </w:t>
      </w:r>
      <w:r>
        <w:rPr>
          <w:rFonts w:cs="Arial"/>
          <w:lang w:val="en-US"/>
        </w:rPr>
        <w:t>email</w:t>
      </w:r>
      <w:r w:rsidRPr="002739A5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 пароль указанные при регистрации.</w:t>
      </w:r>
    </w:p>
    <w:p w14:paraId="26223447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093C4743" w14:textId="77777777" w:rsidR="000A24E5" w:rsidRPr="006D2260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2739A5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  <w:lang w:val="en-US"/>
        </w:rPr>
        <w:t>B</w:t>
      </w:r>
      <w:r w:rsidRPr="006D2260">
        <w:rPr>
          <w:rFonts w:cs="Arial"/>
          <w:b/>
          <w:i/>
          <w:lang w:val="ru-RU"/>
        </w:rPr>
        <w:t>1</w:t>
      </w:r>
      <w:r>
        <w:rPr>
          <w:rFonts w:cs="Arial"/>
          <w:b/>
          <w:i/>
          <w:lang w:val="ru-RU"/>
        </w:rPr>
        <w:t xml:space="preserve"> – успешная авторизация</w:t>
      </w:r>
    </w:p>
    <w:p w14:paraId="6886830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Как </w:t>
      </w:r>
      <w:r>
        <w:rPr>
          <w:rFonts w:cs="Arial"/>
          <w:i/>
          <w:lang w:val="ru-RU"/>
        </w:rPr>
        <w:t>ранее зарегистрированный пользователь я хочу авторизоваться в системе.</w:t>
      </w:r>
    </w:p>
    <w:p w14:paraId="0B5E358F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на страницу авторизации и ввожу ВЕРНУЮ информацию.</w:t>
      </w:r>
    </w:p>
    <w:p w14:paraId="38396C64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Нажимаю кнопку </w:t>
      </w:r>
      <w:r>
        <w:rPr>
          <w:rFonts w:cs="Arial"/>
          <w:i/>
          <w:lang w:val="ru-RU"/>
        </w:rPr>
        <w:t>авторизации</w:t>
      </w:r>
      <w:r w:rsidRPr="002739A5">
        <w:rPr>
          <w:rFonts w:cs="Arial"/>
          <w:i/>
          <w:lang w:val="ru-RU"/>
        </w:rPr>
        <w:t>.</w:t>
      </w:r>
    </w:p>
    <w:p w14:paraId="0E001013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Попадаю на домашнюю страницу в соответствии с установленной ролью.</w:t>
      </w:r>
    </w:p>
    <w:p w14:paraId="337550EA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Система держит мою сессию до выхода из нее.</w:t>
      </w:r>
    </w:p>
    <w:p w14:paraId="36ADFAB3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4B7768C3" w14:textId="77777777" w:rsidR="000A24E5" w:rsidRPr="006D2260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2739A5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  <w:lang w:val="en-US"/>
        </w:rPr>
        <w:t>B</w:t>
      </w:r>
      <w:r>
        <w:rPr>
          <w:rFonts w:cs="Arial"/>
          <w:b/>
          <w:i/>
          <w:lang w:val="ru-RU"/>
        </w:rPr>
        <w:t>2 – ошибка авторизации</w:t>
      </w:r>
    </w:p>
    <w:p w14:paraId="3EFAE279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Как </w:t>
      </w:r>
      <w:r>
        <w:rPr>
          <w:rFonts w:cs="Arial"/>
          <w:i/>
          <w:lang w:val="ru-RU"/>
        </w:rPr>
        <w:t>ранее зарегистрированный пользователь я хочу авторизоваться в системе.</w:t>
      </w:r>
    </w:p>
    <w:p w14:paraId="39CF096F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на страницу авторизации и ввожу НЕ ВЕРНУЮ информацию.</w:t>
      </w:r>
    </w:p>
    <w:p w14:paraId="56A9BA1E" w14:textId="77777777" w:rsidR="000A24E5" w:rsidRPr="002739A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2739A5">
        <w:rPr>
          <w:rFonts w:cs="Arial"/>
          <w:i/>
          <w:lang w:val="ru-RU"/>
        </w:rPr>
        <w:t xml:space="preserve">Нажимаю кнопку </w:t>
      </w:r>
      <w:r>
        <w:rPr>
          <w:rFonts w:cs="Arial"/>
          <w:i/>
          <w:lang w:val="ru-RU"/>
        </w:rPr>
        <w:t>авторизации</w:t>
      </w:r>
      <w:r w:rsidRPr="002739A5">
        <w:rPr>
          <w:rFonts w:cs="Arial"/>
          <w:i/>
          <w:lang w:val="ru-RU"/>
        </w:rPr>
        <w:t>.</w:t>
      </w:r>
    </w:p>
    <w:p w14:paraId="48560616" w14:textId="77777777" w:rsidR="000A24E5" w:rsidRPr="000042AF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остаюсь на странице авторизации и вижу сообщения о допущенных ошибках.</w:t>
      </w:r>
    </w:p>
    <w:p w14:paraId="27345721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1DFF5E5D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 зависимости от роли пользователя ему будут доступны разные возможности. В системе должно быть 4 роли: Зав. кафедрой, преподаватель, студент, администратор.</w:t>
      </w:r>
    </w:p>
    <w:p w14:paraId="68D3D34D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215E0FAF" w14:textId="77777777" w:rsidR="000A24E5" w:rsidRDefault="000A24E5" w:rsidP="000A24E5">
      <w:pPr>
        <w:spacing w:after="0"/>
        <w:ind w:left="720"/>
        <w:rPr>
          <w:rFonts w:cs="Arial"/>
          <w:lang w:val="ru-RU"/>
        </w:rPr>
      </w:pPr>
      <w:r>
        <w:rPr>
          <w:rFonts w:cs="Arial"/>
          <w:lang w:val="ru-RU"/>
        </w:rPr>
        <w:t>Зав. кафедрой может:</w:t>
      </w:r>
      <w:r>
        <w:rPr>
          <w:rFonts w:cs="Arial"/>
          <w:lang w:val="ru-RU"/>
        </w:rPr>
        <w:br w:type="page"/>
      </w:r>
    </w:p>
    <w:p w14:paraId="308C76D4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lastRenderedPageBreak/>
        <w:t>Формировать перечень учебных групп и изучаемых ими дисциплин</w:t>
      </w:r>
    </w:p>
    <w:p w14:paraId="17B77D15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Назначать ответственного преподавателя за дисциплину</w:t>
      </w:r>
    </w:p>
    <w:p w14:paraId="75464ED7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Подтверждать регистрацию студента в учебной группе</w:t>
      </w:r>
    </w:p>
    <w:p w14:paraId="254B817F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 xml:space="preserve">Просматривать закрепленные за его кафедрой разделы дисциплин в учебных группах , выкладывать сообщения, прикреплять учебные материалы (формата </w:t>
      </w:r>
      <w:r w:rsidRPr="00553888">
        <w:rPr>
          <w:rFonts w:cs="Arial"/>
        </w:rPr>
        <w:t>pdf</w:t>
      </w:r>
      <w:r w:rsidRPr="00553888">
        <w:rPr>
          <w:rFonts w:cs="Arial"/>
          <w:lang w:val="ru-RU"/>
        </w:rPr>
        <w:t>, размером не более 10 Мб)</w:t>
      </w:r>
    </w:p>
    <w:p w14:paraId="5CB3B47C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</w:p>
    <w:p w14:paraId="751FE098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  <w:r w:rsidRPr="00553888">
        <w:rPr>
          <w:rFonts w:cs="Arial"/>
          <w:lang w:val="ru-RU"/>
        </w:rPr>
        <w:t>Преподаватель может:</w:t>
      </w:r>
    </w:p>
    <w:p w14:paraId="62F82878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Просматривать закрепленные за ним дисциплины в учебных группах</w:t>
      </w:r>
    </w:p>
    <w:p w14:paraId="65356A2B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Создавать внутри выбранных дисциплин учебные разделы (без вложенности)</w:t>
      </w:r>
    </w:p>
    <w:p w14:paraId="4D36E703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 xml:space="preserve">Просматривать учебные разделы: выкладывать сообщения, прикреплять учебные материалы (формата </w:t>
      </w:r>
      <w:r w:rsidRPr="00553888">
        <w:rPr>
          <w:rFonts w:cs="Arial"/>
        </w:rPr>
        <w:t>pdf</w:t>
      </w:r>
      <w:r w:rsidRPr="00553888">
        <w:rPr>
          <w:rFonts w:cs="Arial"/>
          <w:lang w:val="ru-RU"/>
        </w:rPr>
        <w:t>, размером не более 10 Мб)</w:t>
      </w:r>
    </w:p>
    <w:p w14:paraId="4E492D70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</w:p>
    <w:p w14:paraId="6861093C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  <w:r w:rsidRPr="00553888">
        <w:rPr>
          <w:rFonts w:cs="Arial"/>
          <w:lang w:val="ru-RU"/>
        </w:rPr>
        <w:t>Студент может:</w:t>
      </w:r>
    </w:p>
    <w:p w14:paraId="6DAC440C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Просматривать открытые для его группы дисциплины и их разделы</w:t>
      </w:r>
    </w:p>
    <w:p w14:paraId="04BB66DD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Выкладывать сообщения в разделах дисциплины</w:t>
      </w:r>
    </w:p>
    <w:p w14:paraId="2465F258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</w:p>
    <w:p w14:paraId="760EED70" w14:textId="77777777" w:rsidR="000A24E5" w:rsidRPr="00553888" w:rsidRDefault="000A24E5" w:rsidP="000A24E5">
      <w:pPr>
        <w:spacing w:after="0"/>
        <w:ind w:left="720"/>
        <w:rPr>
          <w:rFonts w:cs="Arial"/>
          <w:lang w:val="ru-RU"/>
        </w:rPr>
      </w:pPr>
      <w:r w:rsidRPr="00553888">
        <w:rPr>
          <w:rFonts w:cs="Arial"/>
          <w:lang w:val="ru-RU"/>
        </w:rPr>
        <w:t>Администратор может:</w:t>
      </w:r>
    </w:p>
    <w:p w14:paraId="35B7C8DD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Формировать список кафедр учебного заведения</w:t>
      </w:r>
    </w:p>
    <w:p w14:paraId="66A1A4C5" w14:textId="77777777" w:rsidR="000A24E5" w:rsidRPr="00553888" w:rsidRDefault="000A24E5" w:rsidP="000A24E5">
      <w:pPr>
        <w:pStyle w:val="af1"/>
        <w:numPr>
          <w:ilvl w:val="0"/>
          <w:numId w:val="21"/>
        </w:numPr>
        <w:spacing w:after="0" w:line="240" w:lineRule="auto"/>
        <w:jc w:val="both"/>
        <w:rPr>
          <w:rFonts w:cs="Arial"/>
          <w:lang w:val="ru-RU"/>
        </w:rPr>
      </w:pPr>
      <w:r w:rsidRPr="00553888">
        <w:rPr>
          <w:rFonts w:cs="Arial"/>
          <w:lang w:val="ru-RU"/>
        </w:rPr>
        <w:t>Назначать зав. кафедрой</w:t>
      </w:r>
    </w:p>
    <w:p w14:paraId="623AF547" w14:textId="77777777" w:rsidR="000A24E5" w:rsidRDefault="000A24E5" w:rsidP="000A24E5">
      <w:pPr>
        <w:spacing w:after="0"/>
        <w:ind w:left="720"/>
        <w:rPr>
          <w:rFonts w:cs="Arial"/>
          <w:lang w:val="ru-RU"/>
        </w:rPr>
      </w:pPr>
    </w:p>
    <w:p w14:paraId="0AE08B39" w14:textId="77777777" w:rsidR="000A24E5" w:rsidRPr="00FE6AF0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6349C8CB" w14:textId="77777777" w:rsidR="000A24E5" w:rsidRPr="00413BFE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lang w:val="ru-RU"/>
        </w:rPr>
      </w:pPr>
      <w:r w:rsidRPr="00413BFE">
        <w:rPr>
          <w:rFonts w:cs="Arial"/>
          <w:sz w:val="28"/>
          <w:lang w:val="ru-RU"/>
        </w:rPr>
        <w:t>Выход пользователей</w:t>
      </w:r>
    </w:p>
    <w:p w14:paraId="20A911B4" w14:textId="77777777" w:rsidR="000A24E5" w:rsidRPr="0052096D" w:rsidRDefault="000A24E5" w:rsidP="000A24E5">
      <w:pPr>
        <w:spacing w:after="0" w:line="240" w:lineRule="auto"/>
        <w:ind w:firstLine="709"/>
        <w:jc w:val="both"/>
        <w:rPr>
          <w:rFonts w:cs="Arial"/>
          <w:lang w:val="ru-RU"/>
        </w:rPr>
      </w:pPr>
      <w:r>
        <w:rPr>
          <w:rFonts w:cs="Arial"/>
          <w:lang w:val="ru-RU"/>
        </w:rPr>
        <w:t>Авторизованный пользователь должен иметь возможность выйти из системы нажав на кнопку «Выход» в меню навигации.</w:t>
      </w:r>
    </w:p>
    <w:p w14:paraId="1118E6D5" w14:textId="77777777" w:rsidR="000A24E5" w:rsidRDefault="000A24E5" w:rsidP="000A24E5">
      <w:p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ab/>
      </w:r>
    </w:p>
    <w:p w14:paraId="035C34F3" w14:textId="77777777" w:rsidR="000A24E5" w:rsidRPr="006D2260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2739A5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  <w:lang w:val="en-US"/>
        </w:rPr>
        <w:t>C</w:t>
      </w:r>
      <w:r>
        <w:rPr>
          <w:rFonts w:cs="Arial"/>
          <w:b/>
          <w:i/>
          <w:lang w:val="ru-RU"/>
        </w:rPr>
        <w:t>1 – выход</w:t>
      </w:r>
    </w:p>
    <w:p w14:paraId="03681144" w14:textId="77777777" w:rsidR="000A24E5" w:rsidRPr="00413BFE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  <w:r w:rsidRPr="00413BFE">
        <w:rPr>
          <w:rFonts w:cs="Arial"/>
          <w:i/>
          <w:lang w:val="ru-RU"/>
        </w:rPr>
        <w:tab/>
        <w:t>Как авторизованный пользователь я хочу выйти из системы</w:t>
      </w:r>
    </w:p>
    <w:p w14:paraId="4A6B2004" w14:textId="77777777" w:rsidR="000A24E5" w:rsidRPr="00413BFE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  <w:r w:rsidRPr="00413BFE">
        <w:rPr>
          <w:rFonts w:cs="Arial"/>
          <w:i/>
          <w:lang w:val="ru-RU"/>
        </w:rPr>
        <w:tab/>
        <w:t>Я нажимаю кнопку выхода в меню</w:t>
      </w:r>
    </w:p>
    <w:p w14:paraId="0AB809C8" w14:textId="77777777" w:rsidR="000A24E5" w:rsidRPr="00413BFE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  <w:r w:rsidRPr="00413BFE">
        <w:rPr>
          <w:rFonts w:cs="Arial"/>
          <w:i/>
          <w:lang w:val="ru-RU"/>
        </w:rPr>
        <w:tab/>
        <w:t>Меня перенаправляет на страницу входа</w:t>
      </w:r>
    </w:p>
    <w:p w14:paraId="515BE657" w14:textId="77777777" w:rsidR="000A24E5" w:rsidRPr="00145721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  <w:r w:rsidRPr="00413BFE">
        <w:rPr>
          <w:rFonts w:cs="Arial"/>
          <w:i/>
          <w:lang w:val="ru-RU"/>
        </w:rPr>
        <w:tab/>
        <w:t>У меня больше нет доступа к разделам</w:t>
      </w:r>
    </w:p>
    <w:p w14:paraId="4DA089A5" w14:textId="77777777" w:rsidR="000A24E5" w:rsidRDefault="000A24E5" w:rsidP="000A24E5">
      <w:p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ab/>
      </w:r>
    </w:p>
    <w:p w14:paraId="22CD6A51" w14:textId="77777777" w:rsidR="000A24E5" w:rsidRPr="00553888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szCs w:val="28"/>
          <w:lang w:val="ru-RU"/>
        </w:rPr>
      </w:pPr>
      <w:r w:rsidRPr="00553888">
        <w:rPr>
          <w:rFonts w:cs="Arial"/>
          <w:sz w:val="28"/>
          <w:szCs w:val="28"/>
          <w:lang w:val="ru-RU"/>
        </w:rPr>
        <w:t xml:space="preserve">Функционал </w:t>
      </w:r>
      <w:r>
        <w:rPr>
          <w:rFonts w:cs="Arial"/>
          <w:sz w:val="28"/>
          <w:szCs w:val="28"/>
          <w:lang w:val="ru-RU"/>
        </w:rPr>
        <w:t>заведующего кафедрой</w:t>
      </w:r>
      <w:r w:rsidRPr="00553888">
        <w:rPr>
          <w:rFonts w:cs="Arial"/>
          <w:sz w:val="28"/>
          <w:szCs w:val="28"/>
          <w:lang w:val="ru-RU"/>
        </w:rPr>
        <w:t xml:space="preserve"> </w:t>
      </w:r>
    </w:p>
    <w:p w14:paraId="3D746411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szCs w:val="28"/>
          <w:lang w:val="ru-RU"/>
        </w:rPr>
      </w:pPr>
    </w:p>
    <w:p w14:paraId="352FB452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 домашней странице должны отображаться перечень учебных групп, закрепленных за кафедрой.</w:t>
      </w:r>
    </w:p>
    <w:p w14:paraId="022586F5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</w:p>
    <w:p w14:paraId="74B71E52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A9155A">
        <w:rPr>
          <w:rFonts w:cs="Arial"/>
          <w:b/>
          <w:i/>
          <w:lang w:val="ru-RU"/>
        </w:rPr>
        <w:t xml:space="preserve">Сценарий </w:t>
      </w:r>
      <w:r w:rsidRPr="00A9155A">
        <w:rPr>
          <w:rFonts w:cs="Arial"/>
          <w:b/>
          <w:i/>
          <w:lang w:val="en-US"/>
        </w:rPr>
        <w:t>D</w:t>
      </w:r>
      <w:r w:rsidRPr="00A9155A">
        <w:rPr>
          <w:rFonts w:cs="Arial"/>
          <w:b/>
          <w:i/>
          <w:lang w:val="ru-RU"/>
        </w:rPr>
        <w:t>1 – домашняя страница</w:t>
      </w:r>
    </w:p>
    <w:p w14:paraId="30132E46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A9155A">
        <w:rPr>
          <w:rFonts w:cs="Arial"/>
          <w:i/>
          <w:lang w:val="ru-RU"/>
        </w:rPr>
        <w:t xml:space="preserve">Как авторизованный пользователь я хочу посмотреть список </w:t>
      </w:r>
      <w:r>
        <w:rPr>
          <w:rFonts w:cs="Arial"/>
          <w:i/>
          <w:lang w:val="ru-RU"/>
        </w:rPr>
        <w:t xml:space="preserve">учебных групп кафедры. </w:t>
      </w:r>
    </w:p>
    <w:p w14:paraId="6AE2EEFF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A9155A">
        <w:rPr>
          <w:rFonts w:cs="Arial"/>
          <w:i/>
          <w:lang w:val="ru-RU"/>
        </w:rPr>
        <w:t>Я перехожу на домашнюю страницу</w:t>
      </w:r>
      <w:r>
        <w:rPr>
          <w:rFonts w:cs="Arial"/>
          <w:i/>
          <w:lang w:val="ru-RU"/>
        </w:rPr>
        <w:t xml:space="preserve"> и</w:t>
      </w:r>
      <w:r w:rsidRPr="00A9155A">
        <w:rPr>
          <w:rFonts w:cs="Arial"/>
          <w:i/>
          <w:lang w:val="ru-RU"/>
        </w:rPr>
        <w:t xml:space="preserve"> вижу список </w:t>
      </w:r>
      <w:r>
        <w:rPr>
          <w:rFonts w:cs="Arial"/>
          <w:i/>
          <w:lang w:val="ru-RU"/>
        </w:rPr>
        <w:t>учебных групп.</w:t>
      </w:r>
    </w:p>
    <w:p w14:paraId="1EF795FD" w14:textId="77777777" w:rsidR="000A24E5" w:rsidRPr="00527881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B41CD60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Зав. кафедрой должен иметь возможность создавать учебные группы и закреплять за ними изучаемые дисциплины. </w:t>
      </w:r>
    </w:p>
    <w:p w14:paraId="467093C5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Для создания группы нужно заполнить следующие поля формы:</w:t>
      </w:r>
    </w:p>
    <w:p w14:paraId="67E1D9BC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Название группы (полное) – обязательное поле</w:t>
      </w:r>
    </w:p>
    <w:p w14:paraId="5E6AF416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Название группы (сокращенное)</w:t>
      </w:r>
      <w:r w:rsidRPr="00531A2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– обязательное поле</w:t>
      </w:r>
    </w:p>
    <w:p w14:paraId="4822D452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Шифр направления </w:t>
      </w:r>
      <w:r w:rsidRPr="00531A2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– обязательное поле</w:t>
      </w:r>
    </w:p>
    <w:p w14:paraId="7B382FF1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Дата формирования</w:t>
      </w:r>
      <w:r w:rsidRPr="00531A2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– обязательное поле</w:t>
      </w:r>
    </w:p>
    <w:p w14:paraId="35942ECE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0D4713A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Для создания дисциплины нужно заполнить следующие поля формы:</w:t>
      </w:r>
    </w:p>
    <w:p w14:paraId="4108701F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Название дисциплины  – обязательное поле</w:t>
      </w:r>
    </w:p>
    <w:p w14:paraId="7BC23BFC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Ответственный преподаватель</w:t>
      </w:r>
      <w:r w:rsidRPr="00531A2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– обязательное поле (выбирается из списка зарегистрированных преподавателей)</w:t>
      </w:r>
    </w:p>
    <w:p w14:paraId="658433DF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BC6DFA2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377E19BA" w14:textId="77777777" w:rsidR="000A24E5" w:rsidRPr="00531A29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</w:rPr>
        <w:t>D</w:t>
      </w:r>
      <w:r w:rsidRPr="00531A29">
        <w:rPr>
          <w:rFonts w:cs="Arial"/>
          <w:b/>
          <w:i/>
          <w:lang w:val="ru-RU"/>
        </w:rPr>
        <w:t>2</w:t>
      </w:r>
      <w:r w:rsidRPr="00C13CD9">
        <w:rPr>
          <w:rFonts w:cs="Arial"/>
          <w:b/>
          <w:i/>
          <w:lang w:val="ru-RU"/>
        </w:rPr>
        <w:t xml:space="preserve"> – создание </w:t>
      </w:r>
      <w:r>
        <w:rPr>
          <w:rFonts w:cs="Arial"/>
          <w:b/>
          <w:i/>
          <w:lang w:val="ru-RU"/>
        </w:rPr>
        <w:t>учебных групп</w:t>
      </w:r>
    </w:p>
    <w:p w14:paraId="7BADC02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Если я авторизован и у меня есть права зав. кафедрой, то я могу создавать новые группы.</w:t>
      </w:r>
    </w:p>
    <w:p w14:paraId="53B23C63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на домашнюю страницу и нажимаю кнопку «Добавить группу»</w:t>
      </w:r>
    </w:p>
    <w:p w14:paraId="77C38B16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lastRenderedPageBreak/>
        <w:t>Я перехожу на страницу с формой (или вижу форму)</w:t>
      </w:r>
    </w:p>
    <w:p w14:paraId="23BBC521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Заполняю все необходимые поля формы и нажимаю кнопку «Добавить группу»</w:t>
      </w:r>
    </w:p>
    <w:p w14:paraId="75863975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После этого я попадаю на страницу с разделами.</w:t>
      </w:r>
    </w:p>
    <w:p w14:paraId="39573FBB" w14:textId="77777777" w:rsidR="000A24E5" w:rsidRPr="00413BFE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6334B715" w14:textId="77777777" w:rsidR="000A24E5" w:rsidRPr="001574FD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</w:rPr>
        <w:t>D</w:t>
      </w:r>
      <w:r>
        <w:rPr>
          <w:rFonts w:cs="Arial"/>
          <w:b/>
          <w:i/>
          <w:lang w:val="ru-RU"/>
        </w:rPr>
        <w:t>3</w:t>
      </w:r>
      <w:r w:rsidRPr="00C13CD9">
        <w:rPr>
          <w:rFonts w:cs="Arial"/>
          <w:b/>
          <w:i/>
          <w:lang w:val="ru-RU"/>
        </w:rPr>
        <w:t xml:space="preserve"> – создание </w:t>
      </w:r>
      <w:r>
        <w:rPr>
          <w:rFonts w:cs="Arial"/>
          <w:b/>
          <w:i/>
          <w:lang w:val="ru-RU"/>
        </w:rPr>
        <w:t>дисциплин</w:t>
      </w:r>
    </w:p>
    <w:p w14:paraId="78608BC6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Если я авторизован и у меня есть права зав. кафедрой, то для выбранных учебных групп, я могу регистрировать изучаемые ими дисциплины</w:t>
      </w:r>
    </w:p>
    <w:p w14:paraId="2ADF2165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в учебную группу и нажимаю кнопку «Добавить дисциплину»</w:t>
      </w:r>
    </w:p>
    <w:p w14:paraId="4D10D9E9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A849EA8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Также зав. кафедрой имеет возможность подтверждать регистрацию студента.</w:t>
      </w:r>
    </w:p>
    <w:p w14:paraId="6CC752C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</w:p>
    <w:p w14:paraId="35C025B1" w14:textId="77777777" w:rsidR="000A24E5" w:rsidRPr="001574FD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</w:rPr>
        <w:t>D</w:t>
      </w:r>
      <w:r>
        <w:rPr>
          <w:rFonts w:cs="Arial"/>
          <w:b/>
          <w:i/>
          <w:lang w:val="ru-RU"/>
        </w:rPr>
        <w:t>4</w:t>
      </w:r>
      <w:r w:rsidRPr="00C13CD9">
        <w:rPr>
          <w:rFonts w:cs="Arial"/>
          <w:b/>
          <w:i/>
          <w:lang w:val="ru-RU"/>
        </w:rPr>
        <w:t xml:space="preserve"> – </w:t>
      </w:r>
      <w:r>
        <w:rPr>
          <w:rFonts w:cs="Arial"/>
          <w:b/>
          <w:i/>
          <w:lang w:val="ru-RU"/>
        </w:rPr>
        <w:t>подтверждения регистрации студента</w:t>
      </w:r>
    </w:p>
    <w:p w14:paraId="2772B92A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Если я авторизован и у меня есть права зав. кафедрой, то я могу просматривать список студентов моих учебных групп, которые подали заявку на регистрацию и подтверждать ее ил отклонять.</w:t>
      </w:r>
    </w:p>
    <w:p w14:paraId="77364D22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 xml:space="preserve">Для этого я перехожу в раздел регистрация студентов и для выбранных студентов установить флажок подтвердить регистрацию и нажать на кнопку «Сохранить». </w:t>
      </w:r>
    </w:p>
    <w:p w14:paraId="7939F920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После указанных действий данные студенты могут пользоваться информационной системой.</w:t>
      </w:r>
    </w:p>
    <w:p w14:paraId="4017307E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54AC32F4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6D2BAB08" w14:textId="77777777" w:rsidR="000A24E5" w:rsidRPr="00527881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lang w:val="ru-RU"/>
        </w:rPr>
      </w:pPr>
      <w:r>
        <w:rPr>
          <w:rFonts w:cs="Arial"/>
          <w:sz w:val="28"/>
          <w:lang w:val="ru-RU"/>
        </w:rPr>
        <w:t xml:space="preserve">Управление дисциплинами </w:t>
      </w:r>
    </w:p>
    <w:p w14:paraId="3F4D3D6E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Преподаватель должен иметь возможность создавать учебные разделы в закрепленных за ним дисциплинах.</w:t>
      </w:r>
    </w:p>
    <w:p w14:paraId="113A719E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0A2566E9" w14:textId="77777777" w:rsidR="000A24E5" w:rsidRPr="00C13CD9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 w:rsidRPr="00C13CD9">
        <w:rPr>
          <w:rFonts w:cs="Arial"/>
          <w:b/>
          <w:i/>
          <w:lang w:val="en-US"/>
        </w:rPr>
        <w:t>E</w:t>
      </w:r>
      <w:r w:rsidRPr="00C13CD9">
        <w:rPr>
          <w:rFonts w:cs="Arial"/>
          <w:b/>
          <w:i/>
          <w:lang w:val="ru-RU"/>
        </w:rPr>
        <w:t>1 – создание</w:t>
      </w:r>
      <w:r>
        <w:rPr>
          <w:rFonts w:cs="Arial"/>
          <w:b/>
          <w:i/>
          <w:lang w:val="ru-RU"/>
        </w:rPr>
        <w:t xml:space="preserve"> учебных</w:t>
      </w:r>
      <w:r w:rsidRPr="00C13CD9">
        <w:rPr>
          <w:rFonts w:cs="Arial"/>
          <w:b/>
          <w:i/>
          <w:lang w:val="ru-RU"/>
        </w:rPr>
        <w:t xml:space="preserve"> разделов</w:t>
      </w:r>
    </w:p>
    <w:p w14:paraId="57E9A813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Если я авторизован и у меня есть права на создание разделов, то я могу создавать разделы.</w:t>
      </w:r>
    </w:p>
    <w:p w14:paraId="39E1B9E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на домашнюю страницу выбираю необходимую дисциплину и нажимаю кнопку «Добавить раздел»</w:t>
      </w:r>
    </w:p>
    <w:p w14:paraId="23A63E1F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на страницу с формой (или вижу форму)</w:t>
      </w:r>
    </w:p>
    <w:p w14:paraId="3BA9E542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Заполняю все необходимые поля формы и нажимаю кнопку «Добавить раздел»</w:t>
      </w:r>
    </w:p>
    <w:p w14:paraId="7FCCDF14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После этого я попадаю на страницу с разделами.</w:t>
      </w:r>
    </w:p>
    <w:p w14:paraId="7196F4C1" w14:textId="77777777" w:rsidR="000A24E5" w:rsidRPr="00413BFE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47387EEF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Для создания учебного раздела темы нужно заполнить следующие поля формы:</w:t>
      </w:r>
    </w:p>
    <w:p w14:paraId="5D6A632D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Название раздела – обязательное поле</w:t>
      </w:r>
    </w:p>
    <w:p w14:paraId="556B92B5" w14:textId="77777777" w:rsidR="000A24E5" w:rsidRDefault="000A24E5" w:rsidP="000A24E5">
      <w:pPr>
        <w:pStyle w:val="af1"/>
        <w:numPr>
          <w:ilvl w:val="0"/>
          <w:numId w:val="17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Текст – обязательное поле</w:t>
      </w:r>
    </w:p>
    <w:p w14:paraId="1AE81009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53BBDA6C" w14:textId="77777777" w:rsidR="000A24E5" w:rsidRPr="00A9155A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lang w:val="ru-RU"/>
        </w:rPr>
        <w:t>В каждом учебном разделе должна быть возможность создания сообщений.</w:t>
      </w:r>
    </w:p>
    <w:p w14:paraId="68B74111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</w:p>
    <w:p w14:paraId="59480F3A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B328B7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  <w:lang w:val="ru-RU"/>
        </w:rPr>
        <w:t>Е</w:t>
      </w:r>
      <w:r w:rsidRPr="00B328B7">
        <w:rPr>
          <w:rFonts w:cs="Arial"/>
          <w:b/>
          <w:i/>
          <w:lang w:val="ru-RU"/>
        </w:rPr>
        <w:t xml:space="preserve">2 – создание сообщения в </w:t>
      </w:r>
      <w:r>
        <w:rPr>
          <w:rFonts w:cs="Arial"/>
          <w:b/>
          <w:i/>
          <w:lang w:val="ru-RU"/>
        </w:rPr>
        <w:t>разделе</w:t>
      </w:r>
    </w:p>
    <w:p w14:paraId="3C7D0D0C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B328B7">
        <w:rPr>
          <w:rFonts w:cs="Arial"/>
          <w:i/>
          <w:lang w:val="ru-RU"/>
        </w:rPr>
        <w:t xml:space="preserve">Если я авторизован и у меня есть доступ к </w:t>
      </w:r>
      <w:r>
        <w:rPr>
          <w:rFonts w:cs="Arial"/>
          <w:i/>
          <w:lang w:val="ru-RU"/>
        </w:rPr>
        <w:t>учебному разделу</w:t>
      </w:r>
      <w:r w:rsidRPr="00B328B7">
        <w:rPr>
          <w:rFonts w:cs="Arial"/>
          <w:i/>
          <w:lang w:val="ru-RU"/>
        </w:rPr>
        <w:t>, то я должен иметь возможность оставлять сообщения в теме.</w:t>
      </w:r>
    </w:p>
    <w:p w14:paraId="246A4B32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B328B7">
        <w:rPr>
          <w:rFonts w:cs="Arial"/>
          <w:i/>
          <w:lang w:val="ru-RU"/>
        </w:rPr>
        <w:t xml:space="preserve">Я перехожу в </w:t>
      </w:r>
      <w:r>
        <w:rPr>
          <w:rFonts w:cs="Arial"/>
          <w:i/>
          <w:lang w:val="ru-RU"/>
        </w:rPr>
        <w:t>раздел</w:t>
      </w:r>
      <w:r w:rsidRPr="00B328B7">
        <w:rPr>
          <w:rFonts w:cs="Arial"/>
          <w:i/>
          <w:lang w:val="ru-RU"/>
        </w:rPr>
        <w:t xml:space="preserve"> и нажимаю «</w:t>
      </w:r>
      <w:r>
        <w:rPr>
          <w:rFonts w:cs="Arial"/>
          <w:i/>
          <w:lang w:val="ru-RU"/>
        </w:rPr>
        <w:t>Написать</w:t>
      </w:r>
      <w:r w:rsidRPr="00B328B7">
        <w:rPr>
          <w:rFonts w:cs="Arial"/>
          <w:i/>
          <w:lang w:val="ru-RU"/>
        </w:rPr>
        <w:t>»</w:t>
      </w:r>
    </w:p>
    <w:p w14:paraId="1CD37BBB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B328B7">
        <w:rPr>
          <w:rFonts w:cs="Arial"/>
          <w:i/>
          <w:lang w:val="ru-RU"/>
        </w:rPr>
        <w:t xml:space="preserve">Я ввожу текст в форму </w:t>
      </w:r>
      <w:r>
        <w:rPr>
          <w:rFonts w:cs="Arial"/>
          <w:i/>
          <w:lang w:val="ru-RU"/>
        </w:rPr>
        <w:t xml:space="preserve">сообщения (при необходимости могу прикрепить файл формата </w:t>
      </w:r>
      <w:r>
        <w:rPr>
          <w:rFonts w:cs="Arial"/>
          <w:i/>
        </w:rPr>
        <w:t>pdf</w:t>
      </w:r>
      <w:r>
        <w:rPr>
          <w:rFonts w:cs="Arial"/>
          <w:i/>
          <w:lang w:val="ru-RU"/>
        </w:rPr>
        <w:t xml:space="preserve"> и размером не более 5 Мб)</w:t>
      </w:r>
      <w:r w:rsidRPr="00B328B7">
        <w:rPr>
          <w:rFonts w:cs="Arial"/>
          <w:i/>
          <w:lang w:val="ru-RU"/>
        </w:rPr>
        <w:t xml:space="preserve"> и нажимаю «</w:t>
      </w:r>
      <w:r>
        <w:rPr>
          <w:rFonts w:cs="Arial"/>
          <w:i/>
          <w:lang w:val="ru-RU"/>
        </w:rPr>
        <w:t>Отправить</w:t>
      </w:r>
      <w:r w:rsidRPr="00B328B7">
        <w:rPr>
          <w:rFonts w:cs="Arial"/>
          <w:i/>
          <w:lang w:val="ru-RU"/>
        </w:rPr>
        <w:t>»</w:t>
      </w:r>
    </w:p>
    <w:p w14:paraId="783E821B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 w:rsidRPr="00B328B7">
        <w:rPr>
          <w:rFonts w:cs="Arial"/>
          <w:i/>
          <w:lang w:val="ru-RU"/>
        </w:rPr>
        <w:t>Мое сообщение должно появиться последним в теме.</w:t>
      </w:r>
    </w:p>
    <w:p w14:paraId="11124976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0598ECE4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Отправляемое сообщение может быть личным (закрытым) общим (открытым).</w:t>
      </w:r>
    </w:p>
    <w:p w14:paraId="56C4A312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Открытые сообщения доступны всем пользователям кто может просматривать данный раздел, а закрытые только те, кому оно было адресовано.</w:t>
      </w:r>
    </w:p>
    <w:p w14:paraId="50B0C4E0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287DAF53" w14:textId="77777777" w:rsidR="000A24E5" w:rsidRPr="00B328B7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Каждое сообщение в теме должно содержать следующую информацию:</w:t>
      </w:r>
    </w:p>
    <w:p w14:paraId="78BBD6D8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en-US"/>
        </w:rPr>
        <w:t xml:space="preserve">ID </w:t>
      </w:r>
      <w:r>
        <w:rPr>
          <w:rFonts w:cs="Arial"/>
          <w:lang w:val="ru-RU"/>
        </w:rPr>
        <w:t>сообщения</w:t>
      </w:r>
    </w:p>
    <w:p w14:paraId="592E188C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Имя и фамилию пользователя</w:t>
      </w:r>
    </w:p>
    <w:p w14:paraId="5870AB45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Сообщение пользователя </w:t>
      </w:r>
    </w:p>
    <w:p w14:paraId="75674BEE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Дату и время отправки сообщения</w:t>
      </w:r>
    </w:p>
    <w:p w14:paraId="16D8EFCF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Фотографию пользователя</w:t>
      </w:r>
    </w:p>
    <w:p w14:paraId="1B74A5E7" w14:textId="77777777" w:rsidR="000A24E5" w:rsidRDefault="000A24E5" w:rsidP="000A24E5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Кнопка «Поделиться»</w:t>
      </w:r>
    </w:p>
    <w:p w14:paraId="650D5041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4ACCB670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На странице с учебными разделами должна присутствовать пагинация сообщений (по 5 сообщений на странице).</w:t>
      </w:r>
    </w:p>
    <w:p w14:paraId="2A7FC4F3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02B36517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Если на странице темы отображается 5 сообщений и пользователь создает еще одно, то пагинация должна переключиться на последнюю страницу и там должно быть отображено созданное сообщение.</w:t>
      </w:r>
    </w:p>
    <w:p w14:paraId="3739C96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3EF0F234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Пользователь должен иметь возможность изменить свое сообщение если с момента публикации прошло не больше 1 минуты и после редактирования сообщение должно отображаться с пометкой «Изменено».</w:t>
      </w:r>
    </w:p>
    <w:p w14:paraId="3C8887B0" w14:textId="77777777" w:rsidR="000A24E5" w:rsidRPr="00B018B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5CCA39C3" w14:textId="77777777" w:rsidR="000A24E5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</w:p>
    <w:p w14:paraId="5516CAFA" w14:textId="77777777" w:rsidR="000A24E5" w:rsidRPr="00F032D1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Пользователь должен иметь возможность поделиться ссылкой на сообщение.</w:t>
      </w:r>
    </w:p>
    <w:p w14:paraId="6675AA31" w14:textId="77777777" w:rsidR="000A24E5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</w:p>
    <w:p w14:paraId="4B0EFDAE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</w:rPr>
        <w:t>E</w:t>
      </w:r>
      <w:r>
        <w:rPr>
          <w:rFonts w:cs="Arial"/>
          <w:b/>
          <w:i/>
          <w:lang w:val="ru-RU"/>
        </w:rPr>
        <w:t>3</w:t>
      </w:r>
      <w:r w:rsidRPr="00C13CD9">
        <w:rPr>
          <w:rFonts w:cs="Arial"/>
          <w:b/>
          <w:i/>
          <w:lang w:val="ru-RU"/>
        </w:rPr>
        <w:t xml:space="preserve"> – </w:t>
      </w:r>
      <w:r>
        <w:rPr>
          <w:rFonts w:cs="Arial"/>
          <w:b/>
          <w:i/>
          <w:lang w:val="ru-RU"/>
        </w:rPr>
        <w:t xml:space="preserve">поделиться сообщением </w:t>
      </w:r>
    </w:p>
    <w:p w14:paraId="1926DAEC" w14:textId="77777777" w:rsidR="000A24E5" w:rsidRPr="00EB1D17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EB1D17">
        <w:rPr>
          <w:rFonts w:cs="Arial"/>
          <w:lang w:val="ru-RU"/>
        </w:rPr>
        <w:t>Если я авторизован и у меня есть доступ к</w:t>
      </w:r>
      <w:r>
        <w:rPr>
          <w:rFonts w:cs="Arial"/>
          <w:lang w:val="ru-RU"/>
        </w:rPr>
        <w:t xml:space="preserve"> разделу</w:t>
      </w:r>
      <w:r w:rsidRPr="00EB1D17">
        <w:rPr>
          <w:rFonts w:cs="Arial"/>
          <w:lang w:val="ru-RU"/>
        </w:rPr>
        <w:t xml:space="preserve">, то я должен иметь возможность </w:t>
      </w:r>
      <w:r>
        <w:rPr>
          <w:rFonts w:cs="Arial"/>
          <w:lang w:val="ru-RU"/>
        </w:rPr>
        <w:t>поделиться сообщением</w:t>
      </w:r>
      <w:r w:rsidRPr="00EB1D17">
        <w:rPr>
          <w:rFonts w:cs="Arial"/>
          <w:lang w:val="ru-RU"/>
        </w:rPr>
        <w:t>.</w:t>
      </w:r>
    </w:p>
    <w:p w14:paraId="02A959FE" w14:textId="77777777" w:rsidR="000A24E5" w:rsidRPr="00EB1D17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EB1D17">
        <w:rPr>
          <w:rFonts w:cs="Arial"/>
          <w:lang w:val="ru-RU"/>
        </w:rPr>
        <w:t xml:space="preserve">Я перехожу в </w:t>
      </w:r>
      <w:r>
        <w:rPr>
          <w:rFonts w:cs="Arial"/>
          <w:lang w:val="ru-RU"/>
        </w:rPr>
        <w:t>раздел, нахожу нужное мне сообщение</w:t>
      </w:r>
      <w:r w:rsidRPr="00EB1D17">
        <w:rPr>
          <w:rFonts w:cs="Arial"/>
          <w:lang w:val="ru-RU"/>
        </w:rPr>
        <w:t xml:space="preserve"> и нажимаю «</w:t>
      </w:r>
      <w:r>
        <w:rPr>
          <w:rFonts w:cs="Arial"/>
          <w:lang w:val="ru-RU"/>
        </w:rPr>
        <w:t>Поделиться</w:t>
      </w:r>
      <w:r w:rsidRPr="00EB1D17">
        <w:rPr>
          <w:rFonts w:cs="Arial"/>
          <w:lang w:val="ru-RU"/>
        </w:rPr>
        <w:t>»</w:t>
      </w:r>
      <w:r>
        <w:rPr>
          <w:rFonts w:cs="Arial"/>
          <w:lang w:val="ru-RU"/>
        </w:rPr>
        <w:t xml:space="preserve"> </w:t>
      </w:r>
    </w:p>
    <w:p w14:paraId="35EE18FA" w14:textId="57CB43D2" w:rsidR="000A24E5" w:rsidRPr="00EB1D17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EB1D17">
        <w:rPr>
          <w:rFonts w:cs="Arial"/>
          <w:lang w:val="ru-RU"/>
        </w:rPr>
        <w:t xml:space="preserve">Я </w:t>
      </w:r>
      <w:r>
        <w:rPr>
          <w:rFonts w:cs="Arial"/>
          <w:lang w:val="ru-RU"/>
        </w:rPr>
        <w:t>вижу текстовое поле со ссылкой на этой сообщение</w:t>
      </w:r>
    </w:p>
    <w:p w14:paraId="0A40EF0A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Я могу скопировать ссылку из текстового поля</w:t>
      </w:r>
    </w:p>
    <w:p w14:paraId="781F104C" w14:textId="77777777" w:rsidR="000A24E5" w:rsidRPr="00EB1D17" w:rsidRDefault="000A24E5" w:rsidP="000A24E5">
      <w:pPr>
        <w:spacing w:after="0" w:line="240" w:lineRule="auto"/>
        <w:jc w:val="both"/>
        <w:rPr>
          <w:rFonts w:cs="Arial"/>
          <w:lang w:val="ru-RU"/>
        </w:rPr>
      </w:pPr>
    </w:p>
    <w:p w14:paraId="5AC12041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b/>
          <w:i/>
          <w:lang w:val="ru-RU"/>
        </w:rPr>
      </w:pPr>
      <w:r w:rsidRPr="00C13CD9">
        <w:rPr>
          <w:rFonts w:cs="Arial"/>
          <w:b/>
          <w:i/>
          <w:lang w:val="ru-RU"/>
        </w:rPr>
        <w:t xml:space="preserve">Сценарий </w:t>
      </w:r>
      <w:r>
        <w:rPr>
          <w:rFonts w:cs="Arial"/>
          <w:b/>
          <w:i/>
        </w:rPr>
        <w:t>E</w:t>
      </w:r>
      <w:r w:rsidRPr="004D28D1">
        <w:rPr>
          <w:rFonts w:cs="Arial"/>
          <w:b/>
          <w:i/>
          <w:lang w:val="ru-RU"/>
        </w:rPr>
        <w:t>4</w:t>
      </w:r>
      <w:r w:rsidRPr="00C13CD9">
        <w:rPr>
          <w:rFonts w:cs="Arial"/>
          <w:b/>
          <w:i/>
          <w:lang w:val="ru-RU"/>
        </w:rPr>
        <w:t xml:space="preserve"> – </w:t>
      </w:r>
      <w:r>
        <w:rPr>
          <w:rFonts w:cs="Arial"/>
          <w:b/>
          <w:i/>
          <w:lang w:val="ru-RU"/>
        </w:rPr>
        <w:t>переход по ссылке на сообщение</w:t>
      </w:r>
    </w:p>
    <w:p w14:paraId="3DFF4624" w14:textId="77777777" w:rsidR="000A24E5" w:rsidRPr="001F4C6E" w:rsidRDefault="000A24E5" w:rsidP="000A24E5">
      <w:pPr>
        <w:spacing w:after="0" w:line="240" w:lineRule="auto"/>
        <w:ind w:firstLine="720"/>
        <w:jc w:val="both"/>
        <w:rPr>
          <w:rFonts w:cs="Arial"/>
          <w:i/>
          <w:lang w:val="ru-RU"/>
        </w:rPr>
      </w:pPr>
      <w:r>
        <w:rPr>
          <w:rFonts w:cs="Arial"/>
          <w:i/>
          <w:lang w:val="ru-RU"/>
        </w:rPr>
        <w:t>Я перехожу по ссылке на сообщение</w:t>
      </w:r>
    </w:p>
    <w:p w14:paraId="05329578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EB1D17">
        <w:rPr>
          <w:rFonts w:cs="Arial"/>
          <w:lang w:val="ru-RU"/>
        </w:rPr>
        <w:t xml:space="preserve">Если я </w:t>
      </w:r>
      <w:r>
        <w:rPr>
          <w:rFonts w:cs="Arial"/>
          <w:lang w:val="ru-RU"/>
        </w:rPr>
        <w:t xml:space="preserve">не </w:t>
      </w:r>
      <w:r w:rsidRPr="00EB1D17">
        <w:rPr>
          <w:rFonts w:cs="Arial"/>
          <w:lang w:val="ru-RU"/>
        </w:rPr>
        <w:t>авторизован и</w:t>
      </w:r>
      <w:r>
        <w:rPr>
          <w:rFonts w:cs="Arial"/>
          <w:lang w:val="ru-RU"/>
        </w:rPr>
        <w:t>ли</w:t>
      </w:r>
      <w:r w:rsidRPr="00EB1D17">
        <w:rPr>
          <w:rFonts w:cs="Arial"/>
          <w:lang w:val="ru-RU"/>
        </w:rPr>
        <w:t xml:space="preserve"> у меня </w:t>
      </w:r>
      <w:r>
        <w:rPr>
          <w:rFonts w:cs="Arial"/>
          <w:lang w:val="ru-RU"/>
        </w:rPr>
        <w:t>нет</w:t>
      </w:r>
      <w:r w:rsidRPr="00EB1D17">
        <w:rPr>
          <w:rFonts w:cs="Arial"/>
          <w:lang w:val="ru-RU"/>
        </w:rPr>
        <w:t xml:space="preserve"> доступ</w:t>
      </w:r>
      <w:r>
        <w:rPr>
          <w:rFonts w:cs="Arial"/>
          <w:lang w:val="ru-RU"/>
        </w:rPr>
        <w:t>а</w:t>
      </w:r>
      <w:r w:rsidRPr="00EB1D17">
        <w:rPr>
          <w:rFonts w:cs="Arial"/>
          <w:lang w:val="ru-RU"/>
        </w:rPr>
        <w:t xml:space="preserve"> к </w:t>
      </w:r>
      <w:r>
        <w:rPr>
          <w:rFonts w:cs="Arial"/>
          <w:lang w:val="ru-RU"/>
        </w:rPr>
        <w:t>данному разделу</w:t>
      </w:r>
      <w:r w:rsidRPr="00EB1D17">
        <w:rPr>
          <w:rFonts w:cs="Arial"/>
          <w:lang w:val="ru-RU"/>
        </w:rPr>
        <w:t>, то я</w:t>
      </w:r>
      <w:r>
        <w:rPr>
          <w:rFonts w:cs="Arial"/>
          <w:lang w:val="ru-RU"/>
        </w:rPr>
        <w:t xml:space="preserve"> вижу сообщение «У вас нет доступа к данной разделу. Напишите преподавателю ответственному за данный раздел на почту:  </w:t>
      </w:r>
      <w:r w:rsidRPr="001F4C6E">
        <w:rPr>
          <w:rFonts w:cs="Arial"/>
          <w:lang w:val="en-US"/>
        </w:rPr>
        <w:t>author</w:t>
      </w:r>
      <w:r w:rsidRPr="007B5496">
        <w:rPr>
          <w:rFonts w:cs="Arial"/>
          <w:lang w:val="ru-RU"/>
        </w:rPr>
        <w:t>_</w:t>
      </w:r>
      <w:r w:rsidRPr="001F4C6E">
        <w:rPr>
          <w:rFonts w:cs="Arial"/>
          <w:lang w:val="en-US"/>
        </w:rPr>
        <w:t>email</w:t>
      </w:r>
      <w:r w:rsidRPr="007B5496">
        <w:rPr>
          <w:rFonts w:cs="Arial"/>
          <w:lang w:val="ru-RU"/>
        </w:rPr>
        <w:t>@</w:t>
      </w:r>
      <w:r w:rsidRPr="001F4C6E">
        <w:rPr>
          <w:rFonts w:cs="Arial"/>
          <w:lang w:val="en-US"/>
        </w:rPr>
        <w:t>example</w:t>
      </w:r>
      <w:r w:rsidRPr="007B5496">
        <w:rPr>
          <w:rFonts w:cs="Arial"/>
          <w:lang w:val="ru-RU"/>
        </w:rPr>
        <w:t>.</w:t>
      </w:r>
      <w:r w:rsidRPr="001F4C6E">
        <w:rPr>
          <w:rFonts w:cs="Arial"/>
          <w:lang w:val="en-US"/>
        </w:rPr>
        <w:t>com</w:t>
      </w:r>
      <w:r w:rsidRPr="001F4C6E">
        <w:rPr>
          <w:rFonts w:cs="Arial"/>
          <w:lang w:val="ru-RU"/>
        </w:rPr>
        <w:t>»</w:t>
      </w:r>
      <w:r>
        <w:rPr>
          <w:rFonts w:cs="Arial"/>
          <w:lang w:val="ru-RU"/>
        </w:rPr>
        <w:t xml:space="preserve">, где </w:t>
      </w:r>
      <w:r w:rsidRPr="001F4C6E">
        <w:rPr>
          <w:rFonts w:cs="Arial"/>
          <w:lang w:val="ru-RU"/>
        </w:rPr>
        <w:t>author_email@example.com</w:t>
      </w:r>
      <w:r>
        <w:rPr>
          <w:rFonts w:cs="Arial"/>
          <w:lang w:val="ru-RU"/>
        </w:rPr>
        <w:t xml:space="preserve"> – почта преподавателя</w:t>
      </w:r>
      <w:r w:rsidRPr="00EB1D17">
        <w:rPr>
          <w:rFonts w:cs="Arial"/>
          <w:lang w:val="ru-RU"/>
        </w:rPr>
        <w:t>.</w:t>
      </w:r>
    </w:p>
    <w:p w14:paraId="009CCD87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Если доступ есть, то я вижу тему с сообщениями на нужной странице и страница прокручивается до нужного сообщения, которое визуально выделяется.</w:t>
      </w:r>
    </w:p>
    <w:p w14:paraId="1A85589C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08A524BB" w14:textId="77777777" w:rsidR="000A24E5" w:rsidRDefault="000A24E5" w:rsidP="000A24E5">
      <w:pPr>
        <w:spacing w:after="0" w:line="240" w:lineRule="auto"/>
        <w:jc w:val="both"/>
        <w:rPr>
          <w:rFonts w:cs="Arial"/>
          <w:i/>
          <w:lang w:val="ru-RU"/>
        </w:rPr>
      </w:pPr>
    </w:p>
    <w:p w14:paraId="427EC08F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b/>
          <w:lang w:val="ru-RU"/>
        </w:rPr>
      </w:pPr>
      <w:r>
        <w:rPr>
          <w:rFonts w:cs="Arial"/>
          <w:b/>
          <w:lang w:val="ru-RU"/>
        </w:rPr>
        <w:t>Весь функционал на странице с разделами должен</w:t>
      </w:r>
      <w:r w:rsidRPr="00452C70">
        <w:rPr>
          <w:rFonts w:cs="Arial"/>
          <w:b/>
          <w:lang w:val="ru-RU"/>
        </w:rPr>
        <w:t xml:space="preserve"> работать без перезагрузки страницы.</w:t>
      </w:r>
    </w:p>
    <w:p w14:paraId="13AE0D00" w14:textId="77777777" w:rsidR="000A24E5" w:rsidRDefault="000A24E5" w:rsidP="000A24E5">
      <w:pPr>
        <w:spacing w:after="0" w:line="240" w:lineRule="auto"/>
        <w:jc w:val="both"/>
        <w:rPr>
          <w:rFonts w:cs="Arial"/>
          <w:lang w:val="ru-RU"/>
        </w:rPr>
      </w:pPr>
    </w:p>
    <w:p w14:paraId="1735691B" w14:textId="77777777" w:rsidR="000A24E5" w:rsidRPr="0037214E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770DFBCF" w14:textId="77777777" w:rsidR="000A24E5" w:rsidRPr="00413BFE" w:rsidRDefault="000A24E5" w:rsidP="000A24E5">
      <w:pPr>
        <w:spacing w:after="0" w:line="240" w:lineRule="auto"/>
        <w:jc w:val="both"/>
        <w:rPr>
          <w:rFonts w:cs="Arial"/>
          <w:sz w:val="28"/>
          <w:lang w:val="ru-RU"/>
        </w:rPr>
      </w:pPr>
      <w:r>
        <w:rPr>
          <w:rFonts w:cs="Arial"/>
          <w:i/>
          <w:lang w:val="ru-RU"/>
        </w:rPr>
        <w:tab/>
      </w:r>
      <w:r>
        <w:rPr>
          <w:rFonts w:cs="Arial"/>
          <w:sz w:val="28"/>
          <w:lang w:val="ru-RU"/>
        </w:rPr>
        <w:t>Уведомления</w:t>
      </w:r>
    </w:p>
    <w:p w14:paraId="6E822D95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31B90DD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Для оперативности   необходимо реализовать систему уведомлений, которые должны работать в режиме реального времени.</w:t>
      </w:r>
    </w:p>
    <w:p w14:paraId="239118C6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0701709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Список уведомлений, который должен быть реализован:</w:t>
      </w:r>
    </w:p>
    <w:p w14:paraId="3730631A" w14:textId="77777777" w:rsidR="000A24E5" w:rsidRDefault="000A24E5" w:rsidP="000A24E5">
      <w:pPr>
        <w:pStyle w:val="af1"/>
        <w:numPr>
          <w:ilvl w:val="0"/>
          <w:numId w:val="20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Уведомление о новом сообщении в разделе доступный Вам</w:t>
      </w:r>
    </w:p>
    <w:p w14:paraId="5656A413" w14:textId="77777777" w:rsidR="000A24E5" w:rsidRDefault="000A24E5" w:rsidP="000A24E5">
      <w:pPr>
        <w:pStyle w:val="af1"/>
        <w:numPr>
          <w:ilvl w:val="0"/>
          <w:numId w:val="20"/>
        </w:numPr>
        <w:spacing w:after="0" w:line="240" w:lineRule="auto"/>
        <w:jc w:val="both"/>
        <w:rPr>
          <w:rFonts w:cs="Arial"/>
          <w:lang w:val="ru-RU"/>
        </w:rPr>
      </w:pPr>
      <w:r w:rsidRPr="00262BC7">
        <w:rPr>
          <w:rFonts w:cs="Arial"/>
          <w:lang w:val="ru-RU"/>
        </w:rPr>
        <w:t xml:space="preserve">Уведомление о том, что вы были назначены </w:t>
      </w:r>
      <w:r>
        <w:rPr>
          <w:rFonts w:cs="Arial"/>
          <w:lang w:val="ru-RU"/>
        </w:rPr>
        <w:t>ответственным</w:t>
      </w:r>
    </w:p>
    <w:p w14:paraId="54E15F9E" w14:textId="77777777" w:rsidR="000A24E5" w:rsidRPr="00262BC7" w:rsidRDefault="000A24E5" w:rsidP="000A24E5">
      <w:pPr>
        <w:pStyle w:val="af1"/>
        <w:numPr>
          <w:ilvl w:val="0"/>
          <w:numId w:val="20"/>
        </w:numPr>
        <w:spacing w:after="0" w:line="240" w:lineRule="auto"/>
        <w:jc w:val="both"/>
        <w:rPr>
          <w:rFonts w:cs="Arial"/>
          <w:lang w:val="ru-RU"/>
        </w:rPr>
      </w:pPr>
      <w:r w:rsidRPr="00262BC7">
        <w:rPr>
          <w:rFonts w:cs="Arial"/>
          <w:lang w:val="ru-RU"/>
        </w:rPr>
        <w:t>Уведомление о том, что вы были</w:t>
      </w:r>
      <w:r>
        <w:rPr>
          <w:rFonts w:cs="Arial"/>
          <w:lang w:val="ru-RU"/>
        </w:rPr>
        <w:t xml:space="preserve"> сняты с роли</w:t>
      </w:r>
      <w:r w:rsidRPr="00262BC7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ответственного</w:t>
      </w:r>
    </w:p>
    <w:p w14:paraId="651E0DC2" w14:textId="77777777" w:rsidR="000A24E5" w:rsidRPr="00E015A6" w:rsidRDefault="000A24E5" w:rsidP="000A24E5">
      <w:pPr>
        <w:pStyle w:val="af1"/>
        <w:spacing w:after="0" w:line="240" w:lineRule="auto"/>
        <w:ind w:left="1440"/>
        <w:jc w:val="both"/>
        <w:rPr>
          <w:rFonts w:cs="Arial"/>
          <w:lang w:val="ru-RU"/>
        </w:rPr>
      </w:pPr>
    </w:p>
    <w:p w14:paraId="4D02B1C1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7B6A10A0" w14:textId="77777777" w:rsidR="000A24E5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 меню должна быть кнопка (иконка), которая отображает ранее полученные уведомления. </w:t>
      </w:r>
    </w:p>
    <w:p w14:paraId="2F0CD053" w14:textId="77777777" w:rsidR="000A24E5" w:rsidRPr="0041705A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Новые уведомления должны отображаться как всплывающие сообщения в правом нижнем углу с задержкой не более 5 секунд.</w:t>
      </w:r>
    </w:p>
    <w:p w14:paraId="19A0BFEB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szCs w:val="28"/>
          <w:lang w:val="ru-RU"/>
        </w:rPr>
      </w:pPr>
    </w:p>
    <w:p w14:paraId="46EF63F3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szCs w:val="28"/>
          <w:lang w:val="ru-RU"/>
        </w:rPr>
      </w:pPr>
    </w:p>
    <w:p w14:paraId="68DA495A" w14:textId="77777777" w:rsidR="000A24E5" w:rsidRDefault="000A24E5" w:rsidP="000A24E5">
      <w:pPr>
        <w:spacing w:after="0" w:line="240" w:lineRule="auto"/>
        <w:ind w:firstLine="720"/>
        <w:jc w:val="both"/>
        <w:rPr>
          <w:rFonts w:cs="Arial"/>
          <w:sz w:val="28"/>
          <w:szCs w:val="28"/>
          <w:lang w:val="ru-RU"/>
        </w:rPr>
      </w:pPr>
      <w:r w:rsidRPr="00553888">
        <w:rPr>
          <w:rFonts w:cs="Arial"/>
          <w:sz w:val="28"/>
          <w:szCs w:val="28"/>
          <w:lang w:val="ru-RU"/>
        </w:rPr>
        <w:t xml:space="preserve">Функционал администратора информационной системы </w:t>
      </w:r>
    </w:p>
    <w:p w14:paraId="193CE700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5076B4A7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011E28">
        <w:rPr>
          <w:rFonts w:cs="Arial"/>
          <w:lang w:val="ru-RU"/>
        </w:rPr>
        <w:t xml:space="preserve">У администратора информационной системы должна быть страница (панель администратора), на которой отображаются </w:t>
      </w:r>
      <w:r>
        <w:rPr>
          <w:rFonts w:cs="Arial"/>
          <w:lang w:val="ru-RU"/>
        </w:rPr>
        <w:t>перечень кафедр учебного заведения</w:t>
      </w:r>
      <w:r w:rsidRPr="00011E28">
        <w:rPr>
          <w:rFonts w:cs="Arial"/>
          <w:lang w:val="ru-RU"/>
        </w:rPr>
        <w:t xml:space="preserve">. Страница должна быть доступна по адресу </w:t>
      </w:r>
      <w:hyperlink r:id="rId12" w:history="1">
        <w:r w:rsidRPr="00A44BA7">
          <w:rPr>
            <w:rStyle w:val="af3"/>
            <w:rFonts w:cs="Arial"/>
            <w:color w:val="auto"/>
          </w:rPr>
          <w:t>http</w:t>
        </w:r>
        <w:r w:rsidRPr="00011E28">
          <w:rPr>
            <w:rStyle w:val="af3"/>
            <w:rFonts w:cs="Arial"/>
            <w:color w:val="auto"/>
            <w:lang w:val="ru-RU"/>
          </w:rPr>
          <w:t>://ваш_сайт/</w:t>
        </w:r>
        <w:r w:rsidRPr="00A44BA7">
          <w:rPr>
            <w:rStyle w:val="af3"/>
            <w:rFonts w:cs="Arial"/>
            <w:color w:val="auto"/>
            <w:lang w:val="en-US"/>
          </w:rPr>
          <w:t>admin</w:t>
        </w:r>
      </w:hyperlink>
      <w:r w:rsidRPr="00011E28">
        <w:rPr>
          <w:rFonts w:cs="Arial"/>
          <w:lang w:val="ru-RU"/>
        </w:rPr>
        <w:t xml:space="preserve">. Администратор должен иметь возможность добавлять, удалять и редактировать </w:t>
      </w:r>
      <w:r>
        <w:rPr>
          <w:rFonts w:cs="Arial"/>
          <w:lang w:val="ru-RU"/>
        </w:rPr>
        <w:t>информацию о кафедрах</w:t>
      </w:r>
      <w:r w:rsidRPr="00011E28">
        <w:rPr>
          <w:rFonts w:cs="Arial"/>
          <w:lang w:val="ru-RU"/>
        </w:rPr>
        <w:t xml:space="preserve">. </w:t>
      </w:r>
    </w:p>
    <w:p w14:paraId="74FD59B5" w14:textId="77777777" w:rsidR="000A24E5" w:rsidRPr="00011E28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36677C4D" w14:textId="77777777" w:rsidR="000A24E5" w:rsidRPr="00011E28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О кафедре должна храниться в системе следующая информация</w:t>
      </w:r>
      <w:r w:rsidRPr="00011E28">
        <w:rPr>
          <w:rFonts w:cs="Arial"/>
          <w:lang w:val="ru-RU"/>
        </w:rPr>
        <w:t>:</w:t>
      </w:r>
    </w:p>
    <w:p w14:paraId="3B186014" w14:textId="5AE99E6B" w:rsidR="000A24E5" w:rsidRPr="00A44BA7" w:rsidRDefault="00C21AE9" w:rsidP="000A24E5">
      <w:pPr>
        <w:pStyle w:val="af1"/>
        <w:numPr>
          <w:ilvl w:val="0"/>
          <w:numId w:val="25"/>
        </w:numPr>
        <w:spacing w:after="0" w:line="240" w:lineRule="auto"/>
        <w:jc w:val="both"/>
        <w:rPr>
          <w:rFonts w:cs="Arial"/>
        </w:rPr>
      </w:pPr>
      <w:r>
        <w:rPr>
          <w:rFonts w:cs="Arial"/>
          <w:lang w:val="ru-RU"/>
        </w:rPr>
        <w:t>Название</w:t>
      </w:r>
      <w:r w:rsidR="000A24E5" w:rsidRPr="00A44BA7">
        <w:rPr>
          <w:rFonts w:cs="Arial"/>
        </w:rPr>
        <w:t xml:space="preserve"> </w:t>
      </w:r>
      <w:r w:rsidR="000A24E5">
        <w:rPr>
          <w:rFonts w:cs="Arial"/>
          <w:lang w:val="ru-RU"/>
        </w:rPr>
        <w:t>кафедры (полное)</w:t>
      </w:r>
    </w:p>
    <w:p w14:paraId="312AAB65" w14:textId="3413BF9C" w:rsidR="000A24E5" w:rsidRPr="00A44BA7" w:rsidRDefault="00C21AE9" w:rsidP="000A24E5">
      <w:pPr>
        <w:pStyle w:val="af1"/>
        <w:numPr>
          <w:ilvl w:val="0"/>
          <w:numId w:val="25"/>
        </w:numPr>
        <w:spacing w:after="0" w:line="240" w:lineRule="auto"/>
        <w:jc w:val="both"/>
        <w:rPr>
          <w:rFonts w:cs="Arial"/>
        </w:rPr>
      </w:pPr>
      <w:r>
        <w:rPr>
          <w:rFonts w:cs="Arial"/>
          <w:lang w:val="ru-RU"/>
        </w:rPr>
        <w:t>Название</w:t>
      </w:r>
      <w:r w:rsidR="000A24E5" w:rsidRPr="00A44BA7">
        <w:rPr>
          <w:rFonts w:cs="Arial"/>
        </w:rPr>
        <w:t xml:space="preserve"> </w:t>
      </w:r>
      <w:r w:rsidR="000A24E5">
        <w:rPr>
          <w:rFonts w:cs="Arial"/>
          <w:lang w:val="ru-RU"/>
        </w:rPr>
        <w:t>кафедры (сокращенное)</w:t>
      </w:r>
    </w:p>
    <w:p w14:paraId="4CFE0A26" w14:textId="77777777" w:rsidR="000A24E5" w:rsidRPr="00553888" w:rsidRDefault="000A24E5" w:rsidP="000A24E5">
      <w:pPr>
        <w:pStyle w:val="af1"/>
        <w:numPr>
          <w:ilvl w:val="0"/>
          <w:numId w:val="25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Зав. кафедрой (назначается из списка зарегистрированных преподавателей)</w:t>
      </w:r>
    </w:p>
    <w:p w14:paraId="48D82015" w14:textId="77777777" w:rsidR="000A24E5" w:rsidRPr="00553888" w:rsidRDefault="000A24E5" w:rsidP="000A24E5">
      <w:pPr>
        <w:spacing w:after="0" w:line="240" w:lineRule="auto"/>
        <w:ind w:left="720"/>
        <w:jc w:val="both"/>
        <w:rPr>
          <w:rFonts w:cs="Arial"/>
          <w:lang w:val="ru-RU"/>
        </w:rPr>
      </w:pPr>
    </w:p>
    <w:p w14:paraId="05FC1524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011E28">
        <w:rPr>
          <w:rFonts w:cs="Arial"/>
          <w:lang w:val="ru-RU"/>
        </w:rPr>
        <w:t xml:space="preserve">Список </w:t>
      </w:r>
      <w:r>
        <w:rPr>
          <w:rFonts w:cs="Arial"/>
          <w:lang w:val="ru-RU"/>
        </w:rPr>
        <w:t>категорий</w:t>
      </w:r>
      <w:r w:rsidRPr="00011E28">
        <w:rPr>
          <w:rFonts w:cs="Arial"/>
          <w:lang w:val="ru-RU"/>
        </w:rPr>
        <w:t xml:space="preserve"> должен быть отсортирован по </w:t>
      </w:r>
      <w:r>
        <w:rPr>
          <w:rFonts w:cs="Arial"/>
          <w:lang w:val="ru-RU"/>
        </w:rPr>
        <w:t>названию кафедры</w:t>
      </w:r>
      <w:r w:rsidRPr="00011E28">
        <w:rPr>
          <w:rFonts w:cs="Arial"/>
          <w:lang w:val="ru-RU"/>
        </w:rPr>
        <w:t xml:space="preserve"> (</w:t>
      </w:r>
      <w:r>
        <w:rPr>
          <w:rFonts w:cs="Arial"/>
          <w:lang w:val="ru-RU"/>
        </w:rPr>
        <w:t>в порядке возрастания</w:t>
      </w:r>
      <w:r w:rsidRPr="00011E28">
        <w:rPr>
          <w:rFonts w:cs="Arial"/>
          <w:lang w:val="ru-RU"/>
        </w:rPr>
        <w:t>).</w:t>
      </w:r>
    </w:p>
    <w:p w14:paraId="32C3AF24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1822CDE4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011E28">
        <w:rPr>
          <w:rFonts w:cs="Arial"/>
          <w:lang w:val="ru-RU"/>
        </w:rPr>
        <w:t xml:space="preserve">Должен присутствовать поиск (на стороне клиента) по </w:t>
      </w:r>
      <w:r>
        <w:rPr>
          <w:rFonts w:cs="Arial"/>
          <w:lang w:val="ru-RU"/>
        </w:rPr>
        <w:t>сокращенному названию кафедры</w:t>
      </w:r>
      <w:r w:rsidRPr="00011E28">
        <w:rPr>
          <w:rFonts w:cs="Arial"/>
          <w:lang w:val="ru-RU"/>
        </w:rPr>
        <w:t xml:space="preserve">. </w:t>
      </w:r>
    </w:p>
    <w:p w14:paraId="0A4174FB" w14:textId="77777777" w:rsidR="000A24E5" w:rsidRPr="00011E28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</w:p>
    <w:p w14:paraId="4B6FB8FD" w14:textId="6B5A1D7F" w:rsidR="00566EFA" w:rsidRPr="000A24E5" w:rsidRDefault="000A24E5" w:rsidP="000A24E5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011E28">
        <w:rPr>
          <w:rFonts w:cs="Arial"/>
          <w:lang w:val="ru-RU"/>
        </w:rPr>
        <w:t xml:space="preserve">Администратор должен иметь возможность назначить </w:t>
      </w:r>
      <w:r>
        <w:rPr>
          <w:rFonts w:cs="Arial"/>
          <w:lang w:val="ru-RU"/>
        </w:rPr>
        <w:t>зав. кафедрой</w:t>
      </w:r>
      <w:r w:rsidRPr="00011E28">
        <w:rPr>
          <w:rFonts w:cs="Arial"/>
          <w:lang w:val="ru-RU"/>
        </w:rPr>
        <w:t xml:space="preserve"> (из зарегистрированных </w:t>
      </w:r>
      <w:r>
        <w:rPr>
          <w:rFonts w:cs="Arial"/>
          <w:lang w:val="ru-RU"/>
        </w:rPr>
        <w:t>в информационной системе</w:t>
      </w:r>
      <w:r w:rsidRPr="00011E28">
        <w:rPr>
          <w:rFonts w:cs="Arial"/>
          <w:lang w:val="ru-RU"/>
        </w:rPr>
        <w:t>).</w:t>
      </w:r>
    </w:p>
    <w:sectPr w:rsidR="00566EFA" w:rsidRPr="000A24E5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DE44B" w14:textId="77777777" w:rsidR="00B826F5" w:rsidRDefault="00B826F5" w:rsidP="00313492">
      <w:r>
        <w:separator/>
      </w:r>
    </w:p>
    <w:p w14:paraId="4ACBE6AA" w14:textId="77777777" w:rsidR="00B826F5" w:rsidRDefault="00B826F5" w:rsidP="00313492"/>
    <w:p w14:paraId="0B5CE44C" w14:textId="77777777" w:rsidR="00B826F5" w:rsidRDefault="00B826F5"/>
  </w:endnote>
  <w:endnote w:type="continuationSeparator" w:id="0">
    <w:p w14:paraId="245D8712" w14:textId="77777777" w:rsidR="00B826F5" w:rsidRDefault="00B826F5" w:rsidP="00313492">
      <w:r>
        <w:continuationSeparator/>
      </w:r>
    </w:p>
    <w:p w14:paraId="331372E4" w14:textId="77777777" w:rsidR="00B826F5" w:rsidRDefault="00B826F5" w:rsidP="00313492"/>
    <w:p w14:paraId="0C2B54E5" w14:textId="77777777" w:rsidR="00B826F5" w:rsidRDefault="00B82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1B378E91" w:rsidR="00477340" w:rsidRPr="00893901" w:rsidRDefault="00431F54" w:rsidP="005E06AB">
          <w:pPr>
            <w:pStyle w:val="aa"/>
          </w:pPr>
          <w:r>
            <w:rPr>
              <w:rFonts w:cs="Arial"/>
              <w:sz w:val="16"/>
              <w:lang w:val="en-US"/>
            </w:rPr>
            <w:t>WSR_FEFU_</w:t>
          </w:r>
          <w:r>
            <w:rPr>
              <w:sz w:val="16"/>
              <w:szCs w:val="16"/>
            </w:rPr>
            <w:t>2020_TP17_</w:t>
          </w:r>
          <w:r>
            <w:rPr>
              <w:sz w:val="16"/>
              <w:szCs w:val="16"/>
              <w:lang w:val="ru-RU"/>
            </w:rPr>
            <w:t>ТЗ</w:t>
          </w:r>
        </w:p>
      </w:tc>
      <w:tc>
        <w:tcPr>
          <w:tcW w:w="1492" w:type="dxa"/>
          <w:vAlign w:val="center"/>
          <w:hideMark/>
        </w:tcPr>
        <w:p w14:paraId="63DC4328" w14:textId="044CDB2F" w:rsidR="00477340" w:rsidRPr="000A24E5" w:rsidRDefault="00477340" w:rsidP="000A24E5">
          <w:pPr>
            <w:pStyle w:val="aa"/>
            <w:jc w:val="center"/>
          </w:pPr>
          <w:r w:rsidRPr="00893901">
            <w:t xml:space="preserve">Version: </w:t>
          </w:r>
          <w:r w:rsidR="00431F54">
            <w:t>1</w:t>
          </w:r>
          <w:r>
            <w:t>.0</w:t>
          </w:r>
        </w:p>
      </w:tc>
      <w:tc>
        <w:tcPr>
          <w:tcW w:w="4074" w:type="dxa"/>
          <w:vAlign w:val="center"/>
          <w:hideMark/>
        </w:tcPr>
        <w:p w14:paraId="14094BD9" w14:textId="01B37D6C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222D5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r w:rsidR="00B826F5">
            <w:fldChar w:fldCharType="begin"/>
          </w:r>
          <w:r w:rsidR="00B826F5">
            <w:instrText xml:space="preserve"> NUMPAGES   \* MERGEFORMAT </w:instrText>
          </w:r>
          <w:r w:rsidR="00B826F5">
            <w:fldChar w:fldCharType="separate"/>
          </w:r>
          <w:r w:rsidR="001222D5">
            <w:rPr>
              <w:noProof/>
            </w:rPr>
            <w:t>6</w:t>
          </w:r>
          <w:r w:rsidR="00B826F5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0BFF" w14:textId="678989FB" w:rsidR="00BD0BAA" w:rsidRPr="001222D5" w:rsidRDefault="00477340" w:rsidP="00F729AF">
    <w:pPr>
      <w:pStyle w:val="aa"/>
      <w:rPr>
        <w:sz w:val="16"/>
        <w:szCs w:val="16"/>
        <w:lang w:val="ru-RU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7" name="Picture 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0BAA">
      <w:rPr>
        <w:rFonts w:cs="Arial"/>
        <w:sz w:val="16"/>
        <w:lang w:val="en-US"/>
      </w:rPr>
      <w:t>WSR_</w:t>
    </w:r>
    <w:r w:rsidR="00431F54">
      <w:rPr>
        <w:rFonts w:cs="Arial"/>
        <w:sz w:val="16"/>
        <w:lang w:val="en-US"/>
      </w:rPr>
      <w:t>FEFU</w:t>
    </w:r>
    <w:r>
      <w:rPr>
        <w:rFonts w:cs="Arial"/>
        <w:sz w:val="16"/>
        <w:lang w:val="en-US"/>
      </w:rPr>
      <w:t>_</w:t>
    </w:r>
    <w:r w:rsidR="00E253FA">
      <w:rPr>
        <w:sz w:val="16"/>
        <w:szCs w:val="16"/>
      </w:rPr>
      <w:t>20</w:t>
    </w:r>
    <w:r w:rsidR="00431F54">
      <w:rPr>
        <w:sz w:val="16"/>
        <w:szCs w:val="16"/>
      </w:rPr>
      <w:t>20</w:t>
    </w:r>
    <w:r>
      <w:rPr>
        <w:sz w:val="16"/>
        <w:szCs w:val="16"/>
      </w:rPr>
      <w:t>_TP17_</w:t>
    </w:r>
    <w:r w:rsidR="001222D5">
      <w:rPr>
        <w:sz w:val="16"/>
        <w:szCs w:val="16"/>
        <w:lang w:val="ru-RU"/>
      </w:rPr>
      <w:t>ТЗ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02935" w14:textId="77777777" w:rsidR="00B826F5" w:rsidRDefault="00B826F5">
      <w:r>
        <w:separator/>
      </w:r>
    </w:p>
  </w:footnote>
  <w:footnote w:type="continuationSeparator" w:id="0">
    <w:p w14:paraId="46F28B13" w14:textId="77777777" w:rsidR="00B826F5" w:rsidRDefault="00B826F5" w:rsidP="00313492">
      <w:r>
        <w:continuationSeparator/>
      </w:r>
    </w:p>
    <w:p w14:paraId="61CE2BD2" w14:textId="77777777" w:rsidR="00B826F5" w:rsidRDefault="00B826F5" w:rsidP="00313492"/>
    <w:p w14:paraId="3D7401EA" w14:textId="77777777" w:rsidR="00B826F5" w:rsidRDefault="00B826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2E47A" w14:textId="492EA1B7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4853761D">
          <wp:simplePos x="0" y="0"/>
          <wp:positionH relativeFrom="page">
            <wp:posOffset>50296</wp:posOffset>
          </wp:positionH>
          <wp:positionV relativeFrom="page">
            <wp:posOffset>723</wp:posOffset>
          </wp:positionV>
          <wp:extent cx="7613650" cy="10745470"/>
          <wp:effectExtent l="0" t="0" r="0" b="0"/>
          <wp:wrapNone/>
          <wp:docPr id="5" name="Picture 5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3B10"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7516F029" wp14:editId="60B98BA2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6" name="Picture 6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white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B237" w14:textId="60046698" w:rsidR="00477340" w:rsidRDefault="00DC3B10" w:rsidP="00313492">
    <w:pPr>
      <w:pStyle w:val="a8"/>
    </w:pPr>
    <w:r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0FC4D2A1" wp14:editId="55029B15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3" name="Picture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(black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2E65596"/>
    <w:multiLevelType w:val="hybridMultilevel"/>
    <w:tmpl w:val="678CE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B917BF"/>
    <w:multiLevelType w:val="hybridMultilevel"/>
    <w:tmpl w:val="6AE65D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72EAE"/>
    <w:multiLevelType w:val="hybridMultilevel"/>
    <w:tmpl w:val="15D26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348FE"/>
    <w:multiLevelType w:val="hybridMultilevel"/>
    <w:tmpl w:val="162E4CF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87B5147"/>
    <w:multiLevelType w:val="hybridMultilevel"/>
    <w:tmpl w:val="9A485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B442D"/>
    <w:multiLevelType w:val="hybridMultilevel"/>
    <w:tmpl w:val="81B2F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30085F7B"/>
    <w:multiLevelType w:val="hybridMultilevel"/>
    <w:tmpl w:val="8452D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2821F2"/>
    <w:multiLevelType w:val="multilevel"/>
    <w:tmpl w:val="DD963F12"/>
    <w:numStyleLink w:val="ListBullets"/>
  </w:abstractNum>
  <w:abstractNum w:abstractNumId="13" w15:restartNumberingAfterBreak="0">
    <w:nsid w:val="362D1C92"/>
    <w:multiLevelType w:val="hybridMultilevel"/>
    <w:tmpl w:val="829036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56855"/>
    <w:multiLevelType w:val="hybridMultilevel"/>
    <w:tmpl w:val="92263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410293"/>
    <w:multiLevelType w:val="hybridMultilevel"/>
    <w:tmpl w:val="C71061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27277D"/>
    <w:multiLevelType w:val="hybridMultilevel"/>
    <w:tmpl w:val="3918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C00AF0"/>
    <w:multiLevelType w:val="hybridMultilevel"/>
    <w:tmpl w:val="A3F696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B730CE"/>
    <w:multiLevelType w:val="hybridMultilevel"/>
    <w:tmpl w:val="31E6AC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61840"/>
    <w:multiLevelType w:val="hybridMultilevel"/>
    <w:tmpl w:val="F6A2461A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0" w15:restartNumberingAfterBreak="0">
    <w:nsid w:val="5C697088"/>
    <w:multiLevelType w:val="hybridMultilevel"/>
    <w:tmpl w:val="C9BA9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3B5784"/>
    <w:multiLevelType w:val="hybridMultilevel"/>
    <w:tmpl w:val="31D88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790D37"/>
    <w:multiLevelType w:val="hybridMultilevel"/>
    <w:tmpl w:val="73F88B2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6C2008E"/>
    <w:multiLevelType w:val="hybridMultilevel"/>
    <w:tmpl w:val="D032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2149F1"/>
    <w:multiLevelType w:val="hybridMultilevel"/>
    <w:tmpl w:val="E54C2F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5FB74DF"/>
    <w:multiLevelType w:val="hybridMultilevel"/>
    <w:tmpl w:val="E0CA3F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25"/>
  </w:num>
  <w:num w:numId="6">
    <w:abstractNumId w:val="9"/>
  </w:num>
  <w:num w:numId="7">
    <w:abstractNumId w:val="12"/>
  </w:num>
  <w:num w:numId="8">
    <w:abstractNumId w:val="19"/>
  </w:num>
  <w:num w:numId="9">
    <w:abstractNumId w:val="4"/>
  </w:num>
  <w:num w:numId="10">
    <w:abstractNumId w:val="22"/>
  </w:num>
  <w:num w:numId="11">
    <w:abstractNumId w:val="5"/>
  </w:num>
  <w:num w:numId="12">
    <w:abstractNumId w:val="21"/>
  </w:num>
  <w:num w:numId="13">
    <w:abstractNumId w:val="20"/>
  </w:num>
  <w:num w:numId="14">
    <w:abstractNumId w:val="23"/>
  </w:num>
  <w:num w:numId="15">
    <w:abstractNumId w:val="3"/>
  </w:num>
  <w:num w:numId="16">
    <w:abstractNumId w:val="15"/>
  </w:num>
  <w:num w:numId="17">
    <w:abstractNumId w:val="24"/>
  </w:num>
  <w:num w:numId="18">
    <w:abstractNumId w:val="11"/>
  </w:num>
  <w:num w:numId="19">
    <w:abstractNumId w:val="14"/>
  </w:num>
  <w:num w:numId="20">
    <w:abstractNumId w:val="6"/>
  </w:num>
  <w:num w:numId="21">
    <w:abstractNumId w:val="17"/>
  </w:num>
  <w:num w:numId="22">
    <w:abstractNumId w:val="7"/>
  </w:num>
  <w:num w:numId="23">
    <w:abstractNumId w:val="13"/>
  </w:num>
  <w:num w:numId="24">
    <w:abstractNumId w:val="18"/>
  </w:num>
  <w:num w:numId="25">
    <w:abstractNumId w:val="16"/>
  </w:num>
  <w:num w:numId="26">
    <w:abstractNumId w:val="2"/>
  </w:num>
  <w:num w:numId="2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21EE"/>
    <w:rsid w:val="0000394E"/>
    <w:rsid w:val="000042AF"/>
    <w:rsid w:val="00005675"/>
    <w:rsid w:val="00006547"/>
    <w:rsid w:val="00010CBF"/>
    <w:rsid w:val="00010D33"/>
    <w:rsid w:val="00011A35"/>
    <w:rsid w:val="00011C35"/>
    <w:rsid w:val="000135E2"/>
    <w:rsid w:val="00014137"/>
    <w:rsid w:val="000143AE"/>
    <w:rsid w:val="00015230"/>
    <w:rsid w:val="00015709"/>
    <w:rsid w:val="000169F6"/>
    <w:rsid w:val="000179BE"/>
    <w:rsid w:val="00017C04"/>
    <w:rsid w:val="00021642"/>
    <w:rsid w:val="00023391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D09"/>
    <w:rsid w:val="000A1F20"/>
    <w:rsid w:val="000A24E5"/>
    <w:rsid w:val="000A3908"/>
    <w:rsid w:val="000A39A0"/>
    <w:rsid w:val="000A505E"/>
    <w:rsid w:val="000A5496"/>
    <w:rsid w:val="000A551E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2CCF"/>
    <w:rsid w:val="000F4A5C"/>
    <w:rsid w:val="000F5F85"/>
    <w:rsid w:val="000F605E"/>
    <w:rsid w:val="000F640F"/>
    <w:rsid w:val="000F6FA3"/>
    <w:rsid w:val="000F77D8"/>
    <w:rsid w:val="001002BE"/>
    <w:rsid w:val="00100B2D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2D5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61F9"/>
    <w:rsid w:val="0013702F"/>
    <w:rsid w:val="00140798"/>
    <w:rsid w:val="00141BD2"/>
    <w:rsid w:val="00143926"/>
    <w:rsid w:val="00145721"/>
    <w:rsid w:val="00145C20"/>
    <w:rsid w:val="0015171A"/>
    <w:rsid w:val="00151EC2"/>
    <w:rsid w:val="00152C15"/>
    <w:rsid w:val="0015317C"/>
    <w:rsid w:val="00153660"/>
    <w:rsid w:val="00153BA6"/>
    <w:rsid w:val="00153BD4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75772"/>
    <w:rsid w:val="0018018D"/>
    <w:rsid w:val="00180CD5"/>
    <w:rsid w:val="001810FF"/>
    <w:rsid w:val="001814CF"/>
    <w:rsid w:val="0018174C"/>
    <w:rsid w:val="0018175D"/>
    <w:rsid w:val="00183060"/>
    <w:rsid w:val="00183100"/>
    <w:rsid w:val="00184801"/>
    <w:rsid w:val="00186D6C"/>
    <w:rsid w:val="0019124A"/>
    <w:rsid w:val="00191CA8"/>
    <w:rsid w:val="00192D2B"/>
    <w:rsid w:val="00193529"/>
    <w:rsid w:val="001946B3"/>
    <w:rsid w:val="00196601"/>
    <w:rsid w:val="00196BA4"/>
    <w:rsid w:val="001A0A60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D7A9E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0A6B"/>
    <w:rsid w:val="001F4C6E"/>
    <w:rsid w:val="001F512F"/>
    <w:rsid w:val="001F65E2"/>
    <w:rsid w:val="001F6C4F"/>
    <w:rsid w:val="001F71E8"/>
    <w:rsid w:val="002013A4"/>
    <w:rsid w:val="00201FBD"/>
    <w:rsid w:val="002078C0"/>
    <w:rsid w:val="00207972"/>
    <w:rsid w:val="00207C9D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2BC7"/>
    <w:rsid w:val="002643DE"/>
    <w:rsid w:val="00264598"/>
    <w:rsid w:val="00264847"/>
    <w:rsid w:val="002668E7"/>
    <w:rsid w:val="0027018C"/>
    <w:rsid w:val="002739A5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5426"/>
    <w:rsid w:val="002955A3"/>
    <w:rsid w:val="0029768E"/>
    <w:rsid w:val="00297E79"/>
    <w:rsid w:val="002A1476"/>
    <w:rsid w:val="002A3D0A"/>
    <w:rsid w:val="002A704F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734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1B89"/>
    <w:rsid w:val="00363918"/>
    <w:rsid w:val="00364B33"/>
    <w:rsid w:val="00366A2E"/>
    <w:rsid w:val="00366FEA"/>
    <w:rsid w:val="00371B3F"/>
    <w:rsid w:val="0037214E"/>
    <w:rsid w:val="003740DC"/>
    <w:rsid w:val="0037477C"/>
    <w:rsid w:val="00374E6C"/>
    <w:rsid w:val="0037730B"/>
    <w:rsid w:val="0038099A"/>
    <w:rsid w:val="00382104"/>
    <w:rsid w:val="0038415C"/>
    <w:rsid w:val="0038426A"/>
    <w:rsid w:val="0038477F"/>
    <w:rsid w:val="00385C68"/>
    <w:rsid w:val="003860B2"/>
    <w:rsid w:val="003864E2"/>
    <w:rsid w:val="003869E8"/>
    <w:rsid w:val="00386ABE"/>
    <w:rsid w:val="0038705A"/>
    <w:rsid w:val="0038723A"/>
    <w:rsid w:val="003905E1"/>
    <w:rsid w:val="0039140B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2D93"/>
    <w:rsid w:val="003E3A2E"/>
    <w:rsid w:val="003E438E"/>
    <w:rsid w:val="003E5571"/>
    <w:rsid w:val="003E75A5"/>
    <w:rsid w:val="003E7B76"/>
    <w:rsid w:val="003E7D47"/>
    <w:rsid w:val="003F0760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13BFE"/>
    <w:rsid w:val="0041705A"/>
    <w:rsid w:val="0042058D"/>
    <w:rsid w:val="00420E16"/>
    <w:rsid w:val="004237FE"/>
    <w:rsid w:val="004242F8"/>
    <w:rsid w:val="00430092"/>
    <w:rsid w:val="004317A7"/>
    <w:rsid w:val="00431F54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2C70"/>
    <w:rsid w:val="00454FFA"/>
    <w:rsid w:val="0045745C"/>
    <w:rsid w:val="00457B48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2DA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51F4"/>
    <w:rsid w:val="004D676F"/>
    <w:rsid w:val="004E0053"/>
    <w:rsid w:val="004E1009"/>
    <w:rsid w:val="004E4BAD"/>
    <w:rsid w:val="004E6674"/>
    <w:rsid w:val="004E693B"/>
    <w:rsid w:val="004E7D4F"/>
    <w:rsid w:val="004F088A"/>
    <w:rsid w:val="004F15F7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2A3"/>
    <w:rsid w:val="00507699"/>
    <w:rsid w:val="00510293"/>
    <w:rsid w:val="00510E09"/>
    <w:rsid w:val="00511B0D"/>
    <w:rsid w:val="0051248A"/>
    <w:rsid w:val="00513201"/>
    <w:rsid w:val="0051515C"/>
    <w:rsid w:val="00515479"/>
    <w:rsid w:val="0051761D"/>
    <w:rsid w:val="0052096D"/>
    <w:rsid w:val="00521638"/>
    <w:rsid w:val="00524457"/>
    <w:rsid w:val="00527881"/>
    <w:rsid w:val="005303F9"/>
    <w:rsid w:val="005317AD"/>
    <w:rsid w:val="0053192A"/>
    <w:rsid w:val="00531F8E"/>
    <w:rsid w:val="005343FE"/>
    <w:rsid w:val="00534E93"/>
    <w:rsid w:val="00535ABB"/>
    <w:rsid w:val="00535CB7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748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ACE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2BA"/>
    <w:rsid w:val="005F691E"/>
    <w:rsid w:val="005F6D39"/>
    <w:rsid w:val="0060031D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0C4F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5FEE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260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075D"/>
    <w:rsid w:val="00702B24"/>
    <w:rsid w:val="00703505"/>
    <w:rsid w:val="00703E12"/>
    <w:rsid w:val="0070652F"/>
    <w:rsid w:val="007124AE"/>
    <w:rsid w:val="00712CF0"/>
    <w:rsid w:val="00714DAD"/>
    <w:rsid w:val="007170B1"/>
    <w:rsid w:val="00717396"/>
    <w:rsid w:val="007201EC"/>
    <w:rsid w:val="00720586"/>
    <w:rsid w:val="00720930"/>
    <w:rsid w:val="00720AF4"/>
    <w:rsid w:val="00723273"/>
    <w:rsid w:val="00724DAC"/>
    <w:rsid w:val="00725036"/>
    <w:rsid w:val="0072582D"/>
    <w:rsid w:val="00727D38"/>
    <w:rsid w:val="00730314"/>
    <w:rsid w:val="00732460"/>
    <w:rsid w:val="007335CF"/>
    <w:rsid w:val="00733618"/>
    <w:rsid w:val="007372E3"/>
    <w:rsid w:val="00737B3C"/>
    <w:rsid w:val="0074025D"/>
    <w:rsid w:val="00740325"/>
    <w:rsid w:val="007424CA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76742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B4484"/>
    <w:rsid w:val="007B5496"/>
    <w:rsid w:val="007C0F8A"/>
    <w:rsid w:val="007C1365"/>
    <w:rsid w:val="007C17E5"/>
    <w:rsid w:val="007C4741"/>
    <w:rsid w:val="007C4BB2"/>
    <w:rsid w:val="007C5173"/>
    <w:rsid w:val="007C54DD"/>
    <w:rsid w:val="007C7A77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398"/>
    <w:rsid w:val="007F2412"/>
    <w:rsid w:val="007F5582"/>
    <w:rsid w:val="007F6242"/>
    <w:rsid w:val="007F6E0B"/>
    <w:rsid w:val="0080107C"/>
    <w:rsid w:val="00801DC9"/>
    <w:rsid w:val="00803183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ACD"/>
    <w:rsid w:val="00855DDF"/>
    <w:rsid w:val="00860F3A"/>
    <w:rsid w:val="008611B2"/>
    <w:rsid w:val="00861E58"/>
    <w:rsid w:val="008622D2"/>
    <w:rsid w:val="00862602"/>
    <w:rsid w:val="00864E1E"/>
    <w:rsid w:val="00865FE0"/>
    <w:rsid w:val="00873702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33F9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B7875"/>
    <w:rsid w:val="008C05AB"/>
    <w:rsid w:val="008C1C9B"/>
    <w:rsid w:val="008C2498"/>
    <w:rsid w:val="008C24F3"/>
    <w:rsid w:val="008C2705"/>
    <w:rsid w:val="008C2988"/>
    <w:rsid w:val="008C3532"/>
    <w:rsid w:val="008C5F36"/>
    <w:rsid w:val="008C76E4"/>
    <w:rsid w:val="008C7827"/>
    <w:rsid w:val="008D0279"/>
    <w:rsid w:val="008D07FF"/>
    <w:rsid w:val="008D11A2"/>
    <w:rsid w:val="008D48AF"/>
    <w:rsid w:val="008D549B"/>
    <w:rsid w:val="008D59BB"/>
    <w:rsid w:val="008E1B04"/>
    <w:rsid w:val="008E35C1"/>
    <w:rsid w:val="008E3DC3"/>
    <w:rsid w:val="008E4BC4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576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2E20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602"/>
    <w:rsid w:val="00961C3D"/>
    <w:rsid w:val="00963C0D"/>
    <w:rsid w:val="00963DEA"/>
    <w:rsid w:val="0096697B"/>
    <w:rsid w:val="00967FD7"/>
    <w:rsid w:val="0097065A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20D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377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5ECE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155A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8B8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28B7"/>
    <w:rsid w:val="00B33A58"/>
    <w:rsid w:val="00B340E5"/>
    <w:rsid w:val="00B35FE7"/>
    <w:rsid w:val="00B3733F"/>
    <w:rsid w:val="00B37786"/>
    <w:rsid w:val="00B40AE0"/>
    <w:rsid w:val="00B41836"/>
    <w:rsid w:val="00B42B47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66759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26F5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BAA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3AA0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3CD9"/>
    <w:rsid w:val="00C1574E"/>
    <w:rsid w:val="00C17B26"/>
    <w:rsid w:val="00C201E2"/>
    <w:rsid w:val="00C20580"/>
    <w:rsid w:val="00C21AE9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4474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6E1E"/>
    <w:rsid w:val="00CD717B"/>
    <w:rsid w:val="00CE13C3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0863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67C5C"/>
    <w:rsid w:val="00D702AF"/>
    <w:rsid w:val="00D70DEC"/>
    <w:rsid w:val="00D72022"/>
    <w:rsid w:val="00D7263A"/>
    <w:rsid w:val="00D72675"/>
    <w:rsid w:val="00D7395B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3B10"/>
    <w:rsid w:val="00DC4F5A"/>
    <w:rsid w:val="00DC56A9"/>
    <w:rsid w:val="00DC5A57"/>
    <w:rsid w:val="00DC7B0C"/>
    <w:rsid w:val="00DD1129"/>
    <w:rsid w:val="00DD12E9"/>
    <w:rsid w:val="00DD16F5"/>
    <w:rsid w:val="00DD18F0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5A6"/>
    <w:rsid w:val="00E01FF8"/>
    <w:rsid w:val="00E02022"/>
    <w:rsid w:val="00E03B26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65E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B20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67234"/>
    <w:rsid w:val="00E70431"/>
    <w:rsid w:val="00E70713"/>
    <w:rsid w:val="00E70831"/>
    <w:rsid w:val="00E70BD0"/>
    <w:rsid w:val="00E71847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D17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2B7"/>
    <w:rsid w:val="00ED7DE3"/>
    <w:rsid w:val="00EE1CB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2D1"/>
    <w:rsid w:val="00F034D7"/>
    <w:rsid w:val="00F0390C"/>
    <w:rsid w:val="00F03E03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0F32"/>
    <w:rsid w:val="00F329F4"/>
    <w:rsid w:val="00F377DE"/>
    <w:rsid w:val="00F37818"/>
    <w:rsid w:val="00F37EA0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1C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96E56"/>
    <w:rsid w:val="00FA002D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AF0"/>
    <w:rsid w:val="00FE6C29"/>
    <w:rsid w:val="00FE6E14"/>
    <w:rsid w:val="00FF004F"/>
    <w:rsid w:val="00FF02C9"/>
    <w:rsid w:val="00FF20BD"/>
    <w:rsid w:val="00FF20F1"/>
    <w:rsid w:val="00FF2E05"/>
    <w:rsid w:val="00FF316C"/>
    <w:rsid w:val="00FF39D9"/>
    <w:rsid w:val="00FF4067"/>
    <w:rsid w:val="00FF444B"/>
    <w:rsid w:val="00FF4AFF"/>
    <w:rsid w:val="00FF746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&#1074;&#1072;&#1096;_&#1089;&#1072;&#1081;&#1090;/adm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50276-8301-944E-A3C8-DB1D7737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12203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Aleksandr Eremenko</cp:lastModifiedBy>
  <cp:revision>111</cp:revision>
  <cp:lastPrinted>2015-07-28T07:16:00Z</cp:lastPrinted>
  <dcterms:created xsi:type="dcterms:W3CDTF">2017-10-12T06:57:00Z</dcterms:created>
  <dcterms:modified xsi:type="dcterms:W3CDTF">2020-09-17T13:09:00Z</dcterms:modified>
</cp:coreProperties>
</file>